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1396" w14:textId="7777777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ind w:firstLine="709"/>
        <w:jc w:val="center"/>
        <w:rPr>
          <w:b/>
          <w:bCs/>
          <w:sz w:val="32"/>
          <w:szCs w:val="32"/>
        </w:rPr>
      </w:pPr>
      <w:r w:rsidRPr="001B3C72">
        <w:rPr>
          <w:b/>
          <w:bCs/>
          <w:sz w:val="32"/>
          <w:szCs w:val="32"/>
        </w:rPr>
        <w:t>Титульный лист материалов по дисциплине</w:t>
      </w:r>
    </w:p>
    <w:p w14:paraId="39102F58" w14:textId="7777777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ind w:firstLine="709"/>
        <w:jc w:val="center"/>
        <w:rPr>
          <w:i/>
          <w:iCs/>
          <w:szCs w:val="28"/>
        </w:rPr>
      </w:pPr>
    </w:p>
    <w:p w14:paraId="3CF5123E" w14:textId="7777777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ind w:firstLine="709"/>
        <w:rPr>
          <w:szCs w:val="28"/>
        </w:rPr>
      </w:pPr>
    </w:p>
    <w:tbl>
      <w:tblPr>
        <w:tblStyle w:val="16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634"/>
      </w:tblGrid>
      <w:tr w:rsidR="001B3C72" w:rsidRPr="001B3C72" w14:paraId="270D570E" w14:textId="77777777" w:rsidTr="002D115F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20C9B51C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ДИСЦИПЛИНА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7535ABD1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28" w:hanging="28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Структуры и алгоритмы обработки данных (ч. 2)</w:t>
            </w:r>
          </w:p>
        </w:tc>
      </w:tr>
      <w:tr w:rsidR="001B3C72" w:rsidRPr="001B3C72" w14:paraId="568E9C92" w14:textId="77777777" w:rsidTr="002D115F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5D17DBE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10D1AAB5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vertAlign w:val="superscript"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(полное наименование дисциплины без сокращений)</w:t>
            </w:r>
          </w:p>
        </w:tc>
      </w:tr>
      <w:tr w:rsidR="001B3C72" w:rsidRPr="001B3C72" w14:paraId="7263F19F" w14:textId="77777777" w:rsidTr="002D115F">
        <w:trPr>
          <w:trHeight w:val="1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38197D6F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ИНСТИТУТ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4EDD07C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vertAlign w:val="superscript"/>
              </w:rPr>
            </w:pPr>
            <w:r w:rsidRPr="001B3C72">
              <w:rPr>
                <w:rFonts w:ascii="Times New Roman" w:hAnsi="Times New Roman"/>
                <w:b/>
                <w:bCs/>
              </w:rPr>
              <w:t>ИТ</w:t>
            </w:r>
          </w:p>
        </w:tc>
      </w:tr>
      <w:tr w:rsidR="001B3C72" w:rsidRPr="001B3C72" w14:paraId="229AFA18" w14:textId="77777777" w:rsidTr="002D115F">
        <w:trPr>
          <w:trHeight w:val="614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7F395306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КАФЕДРА</w:t>
            </w:r>
          </w:p>
        </w:tc>
        <w:tc>
          <w:tcPr>
            <w:tcW w:w="6634" w:type="dxa"/>
            <w:tcBorders>
              <w:left w:val="nil"/>
              <w:bottom w:val="single" w:sz="4" w:space="0" w:color="auto"/>
            </w:tcBorders>
          </w:tcPr>
          <w:p w14:paraId="55330D88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Математического обеспечения и стандартизации информационных технологий</w:t>
            </w:r>
          </w:p>
        </w:tc>
      </w:tr>
      <w:tr w:rsidR="001B3C72" w:rsidRPr="001B3C72" w14:paraId="5732A8A5" w14:textId="77777777" w:rsidTr="002D115F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2E791C79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774618CF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vertAlign w:val="superscript"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полное наименование кафедры)</w:t>
            </w:r>
          </w:p>
        </w:tc>
      </w:tr>
      <w:tr w:rsidR="001B3C72" w:rsidRPr="001B3C72" w14:paraId="6902723A" w14:textId="77777777" w:rsidTr="002D115F">
        <w:trPr>
          <w:trHeight w:val="172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D7CAE10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 xml:space="preserve">ВИД УЧЕБНОГО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32E79C6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Практические работы</w:t>
            </w:r>
          </w:p>
        </w:tc>
      </w:tr>
      <w:tr w:rsidR="001B3C72" w:rsidRPr="001B3C72" w14:paraId="4786D255" w14:textId="77777777" w:rsidTr="002D115F">
        <w:trPr>
          <w:trHeight w:val="7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1DE4F7FC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МАТЕРИАЛА</w:t>
            </w: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740A3B03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(в соответствии с пп.1-11)</w:t>
            </w:r>
          </w:p>
        </w:tc>
      </w:tr>
      <w:tr w:rsidR="001B3C72" w:rsidRPr="001B3C72" w14:paraId="427957A8" w14:textId="77777777" w:rsidTr="002D115F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1A3FE49E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ПРЕПОДАВАТЕЛЬ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20323DCB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Красников С.А., Рысин М.Л., Скворцова Л.А., Туманова М.Б., Макеева О.В., Сартаков М.В.</w:t>
            </w:r>
          </w:p>
        </w:tc>
      </w:tr>
      <w:tr w:rsidR="001B3C72" w:rsidRPr="001B3C72" w14:paraId="3D5BB67C" w14:textId="77777777" w:rsidTr="002D115F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424A9BD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4D908C1B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vertAlign w:val="superscript"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(фамилия, имя, отчество)</w:t>
            </w:r>
          </w:p>
        </w:tc>
      </w:tr>
      <w:tr w:rsidR="001B3C72" w:rsidRPr="001B3C72" w14:paraId="30A905A2" w14:textId="77777777" w:rsidTr="002D115F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02748240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 xml:space="preserve">СЕМЕСТР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AB58480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3 семестр, 2023-2024 уч. год</w:t>
            </w:r>
          </w:p>
        </w:tc>
      </w:tr>
      <w:tr w:rsidR="001B3C72" w:rsidRPr="001B3C72" w14:paraId="35BAF6E0" w14:textId="77777777" w:rsidTr="002D115F">
        <w:trPr>
          <w:trHeight w:val="4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5F49EE3E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3245AAEC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(указать семестр обучения, учебный год)</w:t>
            </w:r>
          </w:p>
        </w:tc>
      </w:tr>
    </w:tbl>
    <w:p w14:paraId="609DD2BA" w14:textId="7777777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ind w:firstLine="709"/>
        <w:rPr>
          <w:szCs w:val="28"/>
        </w:rPr>
      </w:pPr>
    </w:p>
    <w:p w14:paraId="21AA243B" w14:textId="7777777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rPr>
          <w:szCs w:val="28"/>
        </w:rPr>
      </w:pPr>
      <w:r w:rsidRPr="001B3C72">
        <w:rPr>
          <w:szCs w:val="28"/>
        </w:rPr>
        <w:t>.</w:t>
      </w:r>
    </w:p>
    <w:p w14:paraId="67158E8C" w14:textId="77777777" w:rsidR="00B56768" w:rsidRDefault="00B56768">
      <w:pPr>
        <w:spacing w:before="0" w:line="240" w:lineRule="auto"/>
        <w:jc w:val="left"/>
        <w:rPr>
          <w:noProof/>
          <w:szCs w:val="26"/>
        </w:rPr>
      </w:pPr>
      <w:r>
        <w:rPr>
          <w:noProof/>
          <w:szCs w:val="26"/>
        </w:rPr>
        <w:br w:type="page"/>
      </w:r>
    </w:p>
    <w:p w14:paraId="4EEEAD3D" w14:textId="77777777" w:rsidR="008C65E3" w:rsidRDefault="008C65E3" w:rsidP="008C65E3">
      <w:pPr>
        <w:pStyle w:val="UnnumberedHeading1NoTOC"/>
      </w:pPr>
      <w:bookmarkStart w:id="0" w:name="содержание"/>
      <w:r>
        <w:rPr>
          <w:rStyle w:val="UnnumberedHeadingOneNoTOC"/>
        </w:rPr>
        <w:lastRenderedPageBreak/>
        <w:t>Содержание</w:t>
      </w:r>
    </w:p>
    <w:bookmarkStart w:id="1" w:name="практическая-работа-2"/>
    <w:bookmarkEnd w:id="0"/>
    <w:p w14:paraId="0FB7589C" w14:textId="68C1518F" w:rsidR="008C65E3" w:rsidRDefault="008C65E3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"9-9" \h \z \t "UnnumberedHeading1;1;UnnumberedHeading2;2;Заголовок 1;1;Заголовок 2;2;Заголовок 3;3" </w:instrText>
      </w:r>
      <w:r>
        <w:rPr>
          <w:b w:val="0"/>
          <w:caps/>
        </w:rPr>
        <w:fldChar w:fldCharType="separate"/>
      </w:r>
      <w:hyperlink w:anchor="_Toc146827904" w:history="1">
        <w:r w:rsidRPr="00610616">
          <w:rPr>
            <w:rStyle w:val="af2"/>
          </w:rPr>
          <w:t>1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610616">
          <w:rPr>
            <w:rStyle w:val="af2"/>
          </w:rPr>
          <w:t>Практическая работа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7CF12E5" w14:textId="58663E3E" w:rsidR="008C65E3" w:rsidRDefault="008C65E3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46827905" w:history="1">
        <w:r w:rsidRPr="00610616">
          <w:rPr>
            <w:rStyle w:val="af2"/>
          </w:rPr>
          <w:t>2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610616">
          <w:rPr>
            <w:rStyle w:val="af2"/>
          </w:rPr>
          <w:t>Задание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E1493D7" w14:textId="6364CE1E" w:rsidR="008C65E3" w:rsidRDefault="008C65E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6827906" w:history="1">
        <w:r w:rsidRPr="00610616">
          <w:rPr>
            <w:rStyle w:val="af2"/>
            <w:rFonts w:eastAsia="MS Mincho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Формулировка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6785EDE" w14:textId="2D45E8E0" w:rsidR="008C65E3" w:rsidRDefault="008C65E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6827907" w:history="1">
        <w:r w:rsidRPr="00610616">
          <w:rPr>
            <w:rStyle w:val="af2"/>
            <w:rFonts w:eastAsia="MS Mincho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2DC5A98" w14:textId="1C0B18AB" w:rsidR="008C65E3" w:rsidRDefault="008C65E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6827908" w:history="1">
        <w:r w:rsidRPr="00610616">
          <w:rPr>
            <w:rStyle w:val="af2"/>
            <w:rFonts w:eastAsia="MS Mincho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Тестовый пример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A8C3AEE" w14:textId="47342E38" w:rsidR="008C65E3" w:rsidRDefault="008C65E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6827909" w:history="1">
        <w:r w:rsidRPr="00610616">
          <w:rPr>
            <w:rStyle w:val="af2"/>
            <w:rFonts w:eastAsia="MS Mincho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Реализация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0BDA1C5" w14:textId="570A9679" w:rsidR="008C65E3" w:rsidRDefault="008C65E3">
      <w:pPr>
        <w:pStyle w:val="30"/>
        <w:tabs>
          <w:tab w:val="left" w:pos="1560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46827910" w:history="1">
        <w:r w:rsidRPr="00610616">
          <w:rPr>
            <w:rStyle w:val="af2"/>
            <w:rFonts w:eastAsia="MS Mincho"/>
          </w:rPr>
          <w:t>2.4.1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Функционал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5F3A5DD" w14:textId="20F01675" w:rsidR="008C65E3" w:rsidRDefault="008C65E3">
      <w:pPr>
        <w:pStyle w:val="30"/>
        <w:tabs>
          <w:tab w:val="left" w:pos="1560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46827911" w:history="1">
        <w:r w:rsidRPr="00610616">
          <w:rPr>
            <w:rStyle w:val="af2"/>
            <w:rFonts w:eastAsia="MS Mincho"/>
          </w:rPr>
          <w:t>2.4.2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Код основной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F2EB19A" w14:textId="78FFA03B" w:rsidR="008C65E3" w:rsidRDefault="008C65E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6827912" w:history="1">
        <w:r w:rsidRPr="00610616">
          <w:rPr>
            <w:rStyle w:val="af2"/>
            <w:rFonts w:eastAsia="MS Mincho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Результаты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D604D9F" w14:textId="49B63B41" w:rsidR="008C65E3" w:rsidRDefault="008C65E3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46827913" w:history="1">
        <w:r w:rsidRPr="00610616">
          <w:rPr>
            <w:rStyle w:val="af2"/>
          </w:rPr>
          <w:t>3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610616">
          <w:rPr>
            <w:rStyle w:val="af2"/>
          </w:rPr>
          <w:t>Задание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28EC446" w14:textId="3CC7C8A6" w:rsidR="008C65E3" w:rsidRDefault="008C65E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6827914" w:history="1">
        <w:r w:rsidRPr="00610616">
          <w:rPr>
            <w:rStyle w:val="af2"/>
            <w:rFonts w:eastAsia="MS Mincho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Условие задания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A0C807A" w14:textId="02C9E164" w:rsidR="008C65E3" w:rsidRDefault="008C65E3">
      <w:pPr>
        <w:pStyle w:val="30"/>
        <w:tabs>
          <w:tab w:val="left" w:pos="1560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46827915" w:history="1">
        <w:r w:rsidRPr="00610616">
          <w:rPr>
            <w:rStyle w:val="af2"/>
            <w:rFonts w:eastAsia="MS Mincho"/>
          </w:rPr>
          <w:t>3.1.1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Формулировка условия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CA9BA5D" w14:textId="2A7CB064" w:rsidR="008C65E3" w:rsidRDefault="008C65E3">
      <w:pPr>
        <w:pStyle w:val="30"/>
        <w:tabs>
          <w:tab w:val="left" w:pos="1560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46827916" w:history="1">
        <w:r w:rsidRPr="00610616">
          <w:rPr>
            <w:rStyle w:val="af2"/>
            <w:rFonts w:eastAsia="MS Mincho"/>
          </w:rPr>
          <w:t>3.1.2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Требования задания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65F46CC" w14:textId="4EB35DD6" w:rsidR="008C65E3" w:rsidRDefault="008C65E3">
      <w:pPr>
        <w:pStyle w:val="30"/>
        <w:tabs>
          <w:tab w:val="left" w:pos="1560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46827917" w:history="1">
        <w:r w:rsidRPr="00610616">
          <w:rPr>
            <w:rStyle w:val="af2"/>
            <w:rFonts w:eastAsia="MS Mincho"/>
          </w:rPr>
          <w:t>3.1.3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Формулировка задания варианта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02BBEC1" w14:textId="412C4EC6" w:rsidR="008C65E3" w:rsidRDefault="008C65E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6827918" w:history="1">
        <w:r w:rsidRPr="00610616">
          <w:rPr>
            <w:rStyle w:val="af2"/>
            <w:rFonts w:eastAsia="MS Mincho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Тестовый пример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9419FE4" w14:textId="5A10A4E3" w:rsidR="008C65E3" w:rsidRDefault="008C65E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6827919" w:history="1">
        <w:r w:rsidRPr="00610616">
          <w:rPr>
            <w:rStyle w:val="af2"/>
            <w:rFonts w:eastAsia="MS Mincho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Реализация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59FED5B" w14:textId="4ECA2E64" w:rsidR="008C65E3" w:rsidRDefault="008C65E3">
      <w:pPr>
        <w:pStyle w:val="30"/>
        <w:tabs>
          <w:tab w:val="left" w:pos="1560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46827920" w:history="1">
        <w:r w:rsidRPr="00610616">
          <w:rPr>
            <w:rStyle w:val="af2"/>
            <w:rFonts w:eastAsia="MS Mincho"/>
          </w:rPr>
          <w:t>3.3.1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Структура записи двоичного файла (из кода) и ее размер в байтах (ручной расчет и системный)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3619BE4" w14:textId="0AE42590" w:rsidR="008C65E3" w:rsidRDefault="008C65E3">
      <w:pPr>
        <w:pStyle w:val="30"/>
        <w:tabs>
          <w:tab w:val="left" w:pos="1560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46827921" w:history="1">
        <w:r w:rsidRPr="00610616">
          <w:rPr>
            <w:rStyle w:val="af2"/>
            <w:rFonts w:eastAsia="MS Mincho"/>
          </w:rPr>
          <w:t>3.3.2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Изображение структуры двоичного файла с записями фиксированной длины.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2A65FE2" w14:textId="225EE8CB" w:rsidR="008C65E3" w:rsidRDefault="008C65E3">
      <w:pPr>
        <w:pStyle w:val="30"/>
        <w:tabs>
          <w:tab w:val="left" w:pos="1560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46827922" w:history="1">
        <w:r w:rsidRPr="00610616">
          <w:rPr>
            <w:rStyle w:val="af2"/>
            <w:rFonts w:eastAsia="MS Mincho"/>
          </w:rPr>
          <w:t>3.3.3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Функционал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3B923B7" w14:textId="08422F12" w:rsidR="008C65E3" w:rsidRDefault="008C65E3">
      <w:pPr>
        <w:pStyle w:val="30"/>
        <w:tabs>
          <w:tab w:val="left" w:pos="1560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46827923" w:history="1">
        <w:r w:rsidRPr="00610616">
          <w:rPr>
            <w:rStyle w:val="af2"/>
            <w:rFonts w:eastAsia="MS Mincho"/>
          </w:rPr>
          <w:t>3.3.4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Код основной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09BE950" w14:textId="2142ADD6" w:rsidR="008C65E3" w:rsidRDefault="008C65E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6827924" w:history="1">
        <w:r w:rsidRPr="00610616">
          <w:rPr>
            <w:rStyle w:val="af2"/>
            <w:rFonts w:eastAsia="MS Mincho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10616">
          <w:rPr>
            <w:rStyle w:val="af2"/>
            <w:rFonts w:eastAsia="MS Mincho"/>
          </w:rPr>
          <w:t>Результаты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_Toc146827924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4EA9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A0A9394" w14:textId="385286FE" w:rsidR="008C65E3" w:rsidRDefault="008C65E3">
      <w:pPr>
        <w:pStyle w:val="12"/>
      </w:pPr>
      <w:r>
        <w:rPr>
          <w:rFonts w:eastAsia="MS Mincho" w:cstheme="minorBidi"/>
          <w:b w:val="0"/>
          <w:caps w:val="0"/>
          <w:noProof/>
          <w:sz w:val="28"/>
          <w:szCs w:val="24"/>
          <w:lang w:eastAsia="ru-RU"/>
        </w:rPr>
        <w:lastRenderedPageBreak/>
        <w:fldChar w:fldCharType="end"/>
      </w:r>
      <w:bookmarkStart w:id="2" w:name="_Toc146827904"/>
      <w:r>
        <w:t>Практическая работа 2</w:t>
      </w:r>
      <w:bookmarkEnd w:id="2"/>
    </w:p>
    <w:p w14:paraId="02CC9AAB" w14:textId="77777777" w:rsidR="008C65E3" w:rsidRDefault="008C65E3" w:rsidP="008C65E3">
      <w:pPr>
        <w:pStyle w:val="a1"/>
      </w:pPr>
      <w:r>
        <w:t>Тема: Внешние структуры данных: текстовый и двоичный файлы.</w:t>
      </w:r>
    </w:p>
    <w:p w14:paraId="7E563602" w14:textId="77777777" w:rsidR="008C65E3" w:rsidRDefault="008C65E3">
      <w:pPr>
        <w:pStyle w:val="a1"/>
      </w:pPr>
      <w:r>
        <w:t>Цель: Получить навыки применения файловых потоков языка С++ (или файлов языка Си) по управлению текстовым и двоичным файлами.</w:t>
      </w:r>
    </w:p>
    <w:p w14:paraId="4C62EB28" w14:textId="77777777" w:rsidR="008C65E3" w:rsidRDefault="008C65E3">
      <w:pPr>
        <w:pStyle w:val="12"/>
      </w:pPr>
      <w:bookmarkStart w:id="3" w:name="задание-1"/>
      <w:bookmarkStart w:id="4" w:name="_Toc146827905"/>
      <w:bookmarkEnd w:id="1"/>
      <w:r>
        <w:lastRenderedPageBreak/>
        <w:t>Задание 1</w:t>
      </w:r>
      <w:bookmarkEnd w:id="4"/>
    </w:p>
    <w:p w14:paraId="09E434D4" w14:textId="77777777" w:rsidR="008C65E3" w:rsidRDefault="008C65E3">
      <w:pPr>
        <w:pStyle w:val="2"/>
      </w:pPr>
      <w:bookmarkStart w:id="5" w:name="формулировка"/>
      <w:bookmarkStart w:id="6" w:name="_Toc146827906"/>
      <w:r>
        <w:t>Формулировка</w:t>
      </w:r>
      <w:bookmarkEnd w:id="6"/>
    </w:p>
    <w:p w14:paraId="12CB4D95" w14:textId="77777777" w:rsidR="008C65E3" w:rsidRDefault="008C65E3" w:rsidP="008C65E3">
      <w:pPr>
        <w:pStyle w:val="a1"/>
      </w:pPr>
      <w:r>
        <w:t>Разработать программу, управления текстовым файлом</w:t>
      </w:r>
    </w:p>
    <w:p w14:paraId="1C6C192F" w14:textId="77777777" w:rsidR="008C65E3" w:rsidRDefault="008C65E3">
      <w:pPr>
        <w:pStyle w:val="2"/>
      </w:pPr>
      <w:bookmarkStart w:id="7" w:name="требования"/>
      <w:bookmarkStart w:id="8" w:name="_Toc146827907"/>
      <w:bookmarkEnd w:id="5"/>
      <w:r>
        <w:t>Требования</w:t>
      </w:r>
      <w:bookmarkEnd w:id="8"/>
    </w:p>
    <w:p w14:paraId="7A0EE18F" w14:textId="77777777" w:rsidR="008C65E3" w:rsidRDefault="008C65E3" w:rsidP="008C65E3">
      <w:pPr>
        <w:pStyle w:val="Compact"/>
        <w:numPr>
          <w:ilvl w:val="0"/>
          <w:numId w:val="34"/>
        </w:numPr>
      </w:pPr>
      <w:r>
        <w:t>Реализация ввода-вывода на основе файловых потоков С++: ofstream, ifstrim.</w:t>
      </w:r>
    </w:p>
    <w:p w14:paraId="27F021B6" w14:textId="77777777" w:rsidR="008C65E3" w:rsidRDefault="008C65E3" w:rsidP="008C65E3">
      <w:pPr>
        <w:pStyle w:val="Compact"/>
        <w:numPr>
          <w:ilvl w:val="0"/>
          <w:numId w:val="34"/>
        </w:numPr>
      </w:pPr>
      <w:r>
        <w:t>Имя физического файла вводится пользователем и передается в функции обработки через параметр.</w:t>
      </w:r>
    </w:p>
    <w:p w14:paraId="424A1936" w14:textId="77777777" w:rsidR="008C65E3" w:rsidRDefault="008C65E3" w:rsidP="008C65E3">
      <w:pPr>
        <w:pStyle w:val="Compact"/>
        <w:numPr>
          <w:ilvl w:val="0"/>
          <w:numId w:val="34"/>
        </w:numPr>
      </w:pPr>
      <w:r>
        <w:t>При открытии файла выполнять контроль его существования и открытия. Примечание. При отладке программы можете имя физического файла определить через константу.</w:t>
      </w:r>
    </w:p>
    <w:p w14:paraId="2FB5FB25" w14:textId="77777777" w:rsidR="008C65E3" w:rsidRDefault="008C65E3" w:rsidP="008C65E3">
      <w:pPr>
        <w:pStyle w:val="Compact"/>
        <w:numPr>
          <w:ilvl w:val="0"/>
          <w:numId w:val="34"/>
        </w:numPr>
      </w:pPr>
      <w:r>
        <w:t>Разработать функции для выполнения операций над текстовым файлом.</w:t>
      </w:r>
    </w:p>
    <w:p w14:paraId="73707BB3" w14:textId="77777777" w:rsidR="008C65E3" w:rsidRDefault="008C65E3" w:rsidP="008C65E3">
      <w:pPr>
        <w:pStyle w:val="Compact"/>
        <w:numPr>
          <w:ilvl w:val="0"/>
          <w:numId w:val="35"/>
        </w:numPr>
      </w:pPr>
      <w:r>
        <w:t>создание текстового файла средствами текстового редактора кодировки ASCII, содержащего десятичные числа по несколько чисел на строке;</w:t>
      </w:r>
    </w:p>
    <w:p w14:paraId="3D468A3F" w14:textId="77777777" w:rsidR="008C65E3" w:rsidRDefault="008C65E3" w:rsidP="008C65E3">
      <w:pPr>
        <w:pStyle w:val="Compact"/>
        <w:numPr>
          <w:ilvl w:val="0"/>
          <w:numId w:val="35"/>
        </w:numPr>
      </w:pPr>
      <w:r>
        <w:t>вывод содержимого текстового файла;</w:t>
      </w:r>
    </w:p>
    <w:p w14:paraId="5632756B" w14:textId="77777777" w:rsidR="008C65E3" w:rsidRDefault="008C65E3" w:rsidP="008C65E3">
      <w:pPr>
        <w:pStyle w:val="Compact"/>
        <w:numPr>
          <w:ilvl w:val="0"/>
          <w:numId w:val="35"/>
        </w:numPr>
      </w:pPr>
      <w:r>
        <w:t>добавление новой записи в конец файла;</w:t>
      </w:r>
    </w:p>
    <w:p w14:paraId="68CF5E3D" w14:textId="77777777" w:rsidR="008C65E3" w:rsidRDefault="008C65E3" w:rsidP="008C65E3">
      <w:pPr>
        <w:pStyle w:val="Compact"/>
        <w:numPr>
          <w:ilvl w:val="0"/>
          <w:numId w:val="35"/>
        </w:numPr>
      </w:pPr>
      <w:r>
        <w:t>прочитать значение числа, указав его порядковый номер в файле, и вернуть его значение;</w:t>
      </w:r>
    </w:p>
    <w:p w14:paraId="765F383A" w14:textId="77777777" w:rsidR="008C65E3" w:rsidRDefault="008C65E3" w:rsidP="008C65E3">
      <w:pPr>
        <w:pStyle w:val="Compact"/>
        <w:numPr>
          <w:ilvl w:val="0"/>
          <w:numId w:val="35"/>
        </w:numPr>
      </w:pPr>
      <w:r>
        <w:t>определить количество чисел в файле.</w:t>
      </w:r>
    </w:p>
    <w:p w14:paraId="3DFD02C1" w14:textId="77777777" w:rsidR="008C65E3" w:rsidRDefault="008C65E3" w:rsidP="008C65E3">
      <w:pPr>
        <w:pStyle w:val="Compact"/>
        <w:numPr>
          <w:ilvl w:val="0"/>
          <w:numId w:val="36"/>
        </w:numPr>
      </w:pPr>
      <w:r>
        <w:t>Разработать приложение и выполнить тестирование всех функций. Приложение должно содержать диалоговый интерфейс на основе текстового меню.</w:t>
      </w:r>
    </w:p>
    <w:p w14:paraId="2E5F7F5B" w14:textId="77777777" w:rsidR="008C65E3" w:rsidRDefault="008C65E3" w:rsidP="008C65E3">
      <w:pPr>
        <w:pStyle w:val="Compact"/>
        <w:numPr>
          <w:ilvl w:val="0"/>
          <w:numId w:val="36"/>
        </w:numPr>
      </w:pPr>
      <w:r>
        <w:t>Контроль открытия и существования файла выполнить в основной программе перед вызовом функции. Перед закрытием файла, проверить отсутствие ошибок ввода и вывода (метод good)/</w:t>
      </w:r>
    </w:p>
    <w:p w14:paraId="20A58659" w14:textId="77777777" w:rsidR="008C65E3" w:rsidRDefault="008C65E3" w:rsidP="008C65E3">
      <w:pPr>
        <w:pStyle w:val="Compact"/>
        <w:numPr>
          <w:ilvl w:val="0"/>
          <w:numId w:val="36"/>
        </w:numPr>
      </w:pPr>
      <w:r>
        <w:lastRenderedPageBreak/>
        <w:t>Создать модуль и перенести в него все отлаженные функции. Исключить функции из приложения. Отладить приложение, подключив к нему модуль с функциями.</w:t>
      </w:r>
    </w:p>
    <w:p w14:paraId="091FD855" w14:textId="77777777" w:rsidR="008C65E3" w:rsidRDefault="008C65E3" w:rsidP="008C65E3">
      <w:pPr>
        <w:pStyle w:val="Compact"/>
        <w:numPr>
          <w:ilvl w:val="0"/>
          <w:numId w:val="36"/>
        </w:numPr>
      </w:pPr>
      <w:r>
        <w:t>Разработать функции для реализации дополнительных операций, определенных вариантом и сохранить их в модуле с остальными функциями.</w:t>
      </w:r>
    </w:p>
    <w:p w14:paraId="25BAD9BF" w14:textId="77777777" w:rsidR="008C65E3" w:rsidRDefault="008C65E3" w:rsidP="008C65E3">
      <w:pPr>
        <w:pStyle w:val="Compact"/>
        <w:numPr>
          <w:ilvl w:val="0"/>
          <w:numId w:val="36"/>
        </w:numPr>
      </w:pPr>
      <w:r>
        <w:t>Выполнить тестирование приложения в полном объеме.</w:t>
      </w:r>
    </w:p>
    <w:p w14:paraId="0C4035F4" w14:textId="77777777" w:rsidR="008C65E3" w:rsidRDefault="008C65E3" w:rsidP="008C65E3">
      <w:pPr>
        <w:pStyle w:val="a1"/>
      </w:pPr>
      <w:r>
        <w:t>Дополнительное задание варианта:</w:t>
      </w:r>
    </w:p>
    <w:p w14:paraId="166282A6" w14:textId="77777777" w:rsidR="008C65E3" w:rsidRDefault="008C65E3">
      <w:pPr>
        <w:pStyle w:val="a1"/>
      </w:pPr>
      <w:r>
        <w:t xml:space="preserve">Номер:  Задание: Дополнительные операции </w:t>
      </w:r>
    </w:p>
    <w:p w14:paraId="5C3AC5D6" w14:textId="77777777" w:rsidR="008C65E3" w:rsidRDefault="008C65E3">
      <w:pPr>
        <w:pStyle w:val="2"/>
      </w:pPr>
      <w:bookmarkStart w:id="9" w:name="тестовый-пример"/>
      <w:bookmarkStart w:id="10" w:name="_Toc146827908"/>
      <w:bookmarkEnd w:id="7"/>
      <w:r>
        <w:t>Тестовый пример</w:t>
      </w:r>
      <w:bookmarkEnd w:id="10"/>
    </w:p>
    <w:p w14:paraId="55C49109" w14:textId="77777777" w:rsidR="008C65E3" w:rsidRDefault="008C65E3" w:rsidP="008C65E3">
      <w:pPr>
        <w:pStyle w:val="a1"/>
      </w:pPr>
      <w:r>
        <w:t xml:space="preserve">Тестовый пример файла приведён в листинге </w:t>
      </w:r>
      <w:hyperlink w:anchor="lst:code1">
        <w:r>
          <w:rPr>
            <w:rStyle w:val="af2"/>
          </w:rPr>
          <w:t>2.1</w:t>
        </w:r>
      </w:hyperlink>
      <w:r>
        <w:t xml:space="preserve">. </w:t>
      </w:r>
    </w:p>
    <w:p w14:paraId="70FCEE7E" w14:textId="77777777" w:rsidR="008C65E3" w:rsidRDefault="008C65E3">
      <w:pPr>
        <w:pStyle w:val="affc"/>
      </w:pPr>
      <w:bookmarkStart w:id="11" w:name="lst:code1"/>
      <w:r>
        <w:t xml:space="preserve">Листинг 2.1 – Копия содержания текстового файла на примере 20 записей </w:t>
      </w:r>
    </w:p>
    <w:p w14:paraId="32564B04" w14:textId="77777777" w:rsidR="008C65E3" w:rsidRPr="008C65E3" w:rsidRDefault="008C65E3">
      <w:pPr>
        <w:pStyle w:val="SourceCode"/>
        <w:rPr>
          <w:sz w:val="21"/>
        </w:rPr>
      </w:pPr>
    </w:p>
    <w:p w14:paraId="33889A04" w14:textId="77777777" w:rsidR="008C65E3" w:rsidRDefault="008C65E3">
      <w:pPr>
        <w:pStyle w:val="2"/>
      </w:pPr>
      <w:bookmarkStart w:id="12" w:name="реализация-приложения"/>
      <w:bookmarkStart w:id="13" w:name="_Toc146827909"/>
      <w:bookmarkEnd w:id="9"/>
      <w:bookmarkEnd w:id="11"/>
      <w:r>
        <w:t>Реализация приложения</w:t>
      </w:r>
      <w:bookmarkEnd w:id="13"/>
    </w:p>
    <w:p w14:paraId="1A8962D2" w14:textId="77777777" w:rsidR="008C65E3" w:rsidRDefault="008C65E3">
      <w:pPr>
        <w:pStyle w:val="3"/>
      </w:pPr>
      <w:bookmarkStart w:id="14" w:name="функционал-приложения"/>
      <w:bookmarkStart w:id="15" w:name="_Toc146827910"/>
      <w:r>
        <w:t>Функционал приложения</w:t>
      </w:r>
      <w:bookmarkEnd w:id="15"/>
    </w:p>
    <w:p w14:paraId="23A0E430" w14:textId="77777777" w:rsidR="008C65E3" w:rsidRDefault="008C65E3" w:rsidP="008C65E3">
      <w:pPr>
        <w:pStyle w:val="a1"/>
      </w:pPr>
      <w:r>
        <w:t>Прототипы функций, реализующих операции задания приведены в листингах (</w:t>
      </w:r>
      <w:hyperlink w:anchor="lst:code3">
        <w:r>
          <w:rPr>
            <w:rStyle w:val="af2"/>
          </w:rPr>
          <w:t>2.2</w:t>
        </w:r>
      </w:hyperlink>
      <w:r>
        <w:t>-</w:t>
      </w:r>
      <w:hyperlink w:anchor="lst:code7">
        <w:r>
          <w:rPr>
            <w:rStyle w:val="af2"/>
          </w:rPr>
          <w:t>2.6</w:t>
        </w:r>
      </w:hyperlink>
      <w:r>
        <w:t>) [Нумерация листингов была сбита, после 1 следует 3] #</w:t>
      </w:r>
    </w:p>
    <w:p w14:paraId="6E5ECD5E" w14:textId="77777777" w:rsidR="008C65E3" w:rsidRDefault="008C65E3">
      <w:pPr>
        <w:pStyle w:val="4"/>
      </w:pPr>
      <w:bookmarkStart w:id="16" w:name="функция"/>
      <w:r>
        <w:t xml:space="preserve">Функция </w:t>
      </w:r>
    </w:p>
    <w:p w14:paraId="45F97760" w14:textId="77777777" w:rsidR="008C65E3" w:rsidRDefault="008C65E3" w:rsidP="008C65E3">
      <w:pPr>
        <w:pStyle w:val="a1"/>
      </w:pPr>
      <w:r>
        <w:t xml:space="preserve">Реализует: Вывод содержимого текстового файла Предисловие: </w:t>
      </w:r>
    </w:p>
    <w:p w14:paraId="0E656AD4" w14:textId="77777777" w:rsidR="008C65E3" w:rsidRDefault="008C65E3">
      <w:pPr>
        <w:pStyle w:val="affc"/>
      </w:pPr>
      <w:bookmarkStart w:id="17" w:name="lst:code3"/>
      <w:r>
        <w:t>Листинг 2.2 – Функция _НАЗВАНИЕ_ФУНКЦИИ_</w:t>
      </w:r>
    </w:p>
    <w:p w14:paraId="63C00F65" w14:textId="77777777" w:rsidR="008C65E3" w:rsidRPr="008C65E3" w:rsidRDefault="008C65E3">
      <w:pPr>
        <w:pStyle w:val="SourceCode"/>
        <w:rPr>
          <w:sz w:val="21"/>
        </w:rPr>
      </w:pPr>
    </w:p>
    <w:bookmarkEnd w:id="17"/>
    <w:p w14:paraId="5A1B815D" w14:textId="77777777" w:rsidR="008C65E3" w:rsidRDefault="008C65E3" w:rsidP="008C65E3">
      <w:pPr>
        <w:pStyle w:val="a1"/>
      </w:pPr>
      <w:r>
        <w:t xml:space="preserve">Постусловие </w:t>
      </w:r>
    </w:p>
    <w:p w14:paraId="6C3EA74C" w14:textId="77777777" w:rsidR="008C65E3" w:rsidRDefault="008C65E3">
      <w:pPr>
        <w:pStyle w:val="a1"/>
      </w:pPr>
      <w:r>
        <w:t>Тестирование функции</w:t>
      </w:r>
    </w:p>
    <w:p w14:paraId="3AA4F8A2" w14:textId="77777777" w:rsidR="008C65E3" w:rsidRDefault="008C65E3">
      <w:pPr>
        <w:pStyle w:val="a1"/>
      </w:pPr>
      <w:r>
        <w:t xml:space="preserve">Исходный файл: Приведён в листинге </w:t>
      </w:r>
      <w:hyperlink w:anchor="lst:code1">
        <w:r>
          <w:rPr>
            <w:rStyle w:val="af2"/>
          </w:rPr>
          <w:t>2.1</w:t>
        </w:r>
      </w:hyperlink>
      <w:r>
        <w:t xml:space="preserve">. Ожидаемый результат: </w:t>
      </w:r>
    </w:p>
    <w:tbl>
      <w:tblPr>
        <w:tblStyle w:val="TableStyleGostNoHeader"/>
        <w:tblW w:w="0" w:type="auto"/>
        <w:tblLayout w:type="fixed"/>
        <w:tblLook w:val="04A0" w:firstRow="1" w:lastRow="0" w:firstColumn="1" w:lastColumn="0" w:noHBand="0" w:noVBand="1"/>
      </w:tblPr>
      <w:tblGrid>
        <w:gridCol w:w="3138"/>
      </w:tblGrid>
      <w:tr w:rsidR="008C65E3" w14:paraId="59252E6B" w14:textId="77777777" w:rsidTr="008C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8" w:type="dxa"/>
          </w:tcPr>
          <w:p w14:paraId="65E33996" w14:textId="77777777" w:rsidR="008C65E3" w:rsidRDefault="008C65E3" w:rsidP="008C65E3">
            <w:pPr>
              <w:pStyle w:val="Compact"/>
              <w:spacing w:line="240" w:lineRule="auto"/>
              <w:jc w:val="center"/>
            </w:pPr>
            <w:r>
              <w:lastRenderedPageBreak/>
              <w:t>Практический результат</w:t>
            </w:r>
          </w:p>
        </w:tc>
      </w:tr>
    </w:tbl>
    <w:p w14:paraId="0272B38A" w14:textId="77777777" w:rsidR="008C65E3" w:rsidRDefault="008C65E3">
      <w:pPr>
        <w:pStyle w:val="ImageCaption"/>
      </w:pPr>
      <w:r>
        <w:t>Рисунок 2.1 – Практический результат</w:t>
      </w:r>
    </w:p>
    <w:p w14:paraId="055E617F" w14:textId="77777777" w:rsidR="008C65E3" w:rsidRDefault="008C65E3">
      <w:pPr>
        <w:pStyle w:val="4"/>
      </w:pPr>
      <w:bookmarkStart w:id="18" w:name="функция-1"/>
      <w:bookmarkEnd w:id="16"/>
      <w:r>
        <w:t xml:space="preserve">Функция </w:t>
      </w:r>
    </w:p>
    <w:p w14:paraId="10CEE6A3" w14:textId="77777777" w:rsidR="008C65E3" w:rsidRDefault="008C65E3" w:rsidP="008C65E3">
      <w:pPr>
        <w:pStyle w:val="a1"/>
      </w:pPr>
      <w:r>
        <w:t xml:space="preserve">Реализует: Добавление новой записи в конец файла Предисловие: </w:t>
      </w:r>
    </w:p>
    <w:p w14:paraId="6C72A6BD" w14:textId="77777777" w:rsidR="008C65E3" w:rsidRDefault="008C65E3">
      <w:pPr>
        <w:pStyle w:val="affc"/>
      </w:pPr>
      <w:bookmarkStart w:id="19" w:name="lst:code4"/>
      <w:r>
        <w:t>Листинг 2.3 – Функция _НАЗВАНИЕ_ФУНКЦИИ_</w:t>
      </w:r>
    </w:p>
    <w:p w14:paraId="05737FB6" w14:textId="77777777" w:rsidR="008C65E3" w:rsidRPr="008C65E3" w:rsidRDefault="008C65E3">
      <w:pPr>
        <w:pStyle w:val="SourceCode"/>
        <w:rPr>
          <w:sz w:val="21"/>
        </w:rPr>
      </w:pPr>
    </w:p>
    <w:bookmarkEnd w:id="19"/>
    <w:p w14:paraId="3AF7194C" w14:textId="77777777" w:rsidR="008C65E3" w:rsidRDefault="008C65E3" w:rsidP="008C65E3">
      <w:pPr>
        <w:pStyle w:val="a1"/>
      </w:pPr>
      <w:r>
        <w:t xml:space="preserve">Постусловие </w:t>
      </w:r>
    </w:p>
    <w:p w14:paraId="34924A95" w14:textId="77777777" w:rsidR="008C65E3" w:rsidRDefault="008C65E3">
      <w:pPr>
        <w:pStyle w:val="a1"/>
      </w:pPr>
      <w:r>
        <w:t>Тестирование функции</w:t>
      </w:r>
    </w:p>
    <w:p w14:paraId="6B440507" w14:textId="77777777" w:rsidR="008C65E3" w:rsidRDefault="008C65E3">
      <w:pPr>
        <w:pStyle w:val="a1"/>
      </w:pPr>
      <w:r>
        <w:t xml:space="preserve">Исходный файл: Приведён в листинге </w:t>
      </w:r>
      <w:hyperlink w:anchor="lst:code1">
        <w:r>
          <w:rPr>
            <w:rStyle w:val="af2"/>
          </w:rPr>
          <w:t>2.1</w:t>
        </w:r>
      </w:hyperlink>
      <w:r>
        <w:t xml:space="preserve">. Ожидаемый результат: </w:t>
      </w:r>
    </w:p>
    <w:tbl>
      <w:tblPr>
        <w:tblStyle w:val="TableStyleGostNoHeader"/>
        <w:tblW w:w="0" w:type="auto"/>
        <w:tblLayout w:type="fixed"/>
        <w:tblLook w:val="04A0" w:firstRow="1" w:lastRow="0" w:firstColumn="1" w:lastColumn="0" w:noHBand="0" w:noVBand="1"/>
      </w:tblPr>
      <w:tblGrid>
        <w:gridCol w:w="3138"/>
      </w:tblGrid>
      <w:tr w:rsidR="008C65E3" w14:paraId="2BEECA8F" w14:textId="77777777" w:rsidTr="008C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8" w:type="dxa"/>
          </w:tcPr>
          <w:p w14:paraId="2B81C1A6" w14:textId="77777777" w:rsidR="008C65E3" w:rsidRDefault="008C65E3" w:rsidP="008C65E3">
            <w:pPr>
              <w:pStyle w:val="Compact"/>
              <w:spacing w:line="240" w:lineRule="auto"/>
              <w:jc w:val="center"/>
            </w:pPr>
            <w:r>
              <w:t>Практический результат</w:t>
            </w:r>
          </w:p>
        </w:tc>
      </w:tr>
    </w:tbl>
    <w:p w14:paraId="02DD8DD8" w14:textId="77777777" w:rsidR="008C65E3" w:rsidRDefault="008C65E3">
      <w:pPr>
        <w:pStyle w:val="ImageCaption"/>
      </w:pPr>
      <w:r>
        <w:t>Рисунок 2.2 – Практический результат</w:t>
      </w:r>
    </w:p>
    <w:p w14:paraId="08974C4C" w14:textId="77777777" w:rsidR="008C65E3" w:rsidRDefault="008C65E3">
      <w:pPr>
        <w:pStyle w:val="4"/>
      </w:pPr>
      <w:bookmarkStart w:id="20" w:name="функция-2"/>
      <w:bookmarkEnd w:id="18"/>
      <w:r>
        <w:t xml:space="preserve">Функция </w:t>
      </w:r>
    </w:p>
    <w:p w14:paraId="2F56B543" w14:textId="77777777" w:rsidR="008C65E3" w:rsidRDefault="008C65E3" w:rsidP="008C65E3">
      <w:pPr>
        <w:pStyle w:val="a1"/>
      </w:pPr>
      <w:r>
        <w:t xml:space="preserve">Реализует: Чтение значения числа согласно его порядковому номеру Предисловие: </w:t>
      </w:r>
    </w:p>
    <w:p w14:paraId="2C7497E9" w14:textId="77777777" w:rsidR="008C65E3" w:rsidRDefault="008C65E3">
      <w:pPr>
        <w:pStyle w:val="affc"/>
      </w:pPr>
      <w:bookmarkStart w:id="21" w:name="lst:code5"/>
      <w:r>
        <w:t>Листинг 2.4 – Функция _НАЗВАНИЕ_ФУНКЦИИ_</w:t>
      </w:r>
    </w:p>
    <w:p w14:paraId="0FF4824D" w14:textId="77777777" w:rsidR="008C65E3" w:rsidRPr="008C65E3" w:rsidRDefault="008C65E3">
      <w:pPr>
        <w:pStyle w:val="SourceCode"/>
        <w:rPr>
          <w:sz w:val="21"/>
        </w:rPr>
      </w:pPr>
    </w:p>
    <w:bookmarkEnd w:id="21"/>
    <w:p w14:paraId="32378C18" w14:textId="77777777" w:rsidR="008C65E3" w:rsidRDefault="008C65E3" w:rsidP="008C65E3">
      <w:pPr>
        <w:pStyle w:val="a1"/>
      </w:pPr>
      <w:r>
        <w:t xml:space="preserve">Постусловие </w:t>
      </w:r>
    </w:p>
    <w:p w14:paraId="180634D3" w14:textId="77777777" w:rsidR="008C65E3" w:rsidRDefault="008C65E3">
      <w:pPr>
        <w:pStyle w:val="a1"/>
      </w:pPr>
      <w:r>
        <w:t>Тестирование функции</w:t>
      </w:r>
    </w:p>
    <w:p w14:paraId="4125320B" w14:textId="77777777" w:rsidR="008C65E3" w:rsidRDefault="008C65E3">
      <w:pPr>
        <w:pStyle w:val="a1"/>
      </w:pPr>
      <w:r>
        <w:t xml:space="preserve">Исходный файл: Приведён в листинге </w:t>
      </w:r>
      <w:hyperlink w:anchor="lst:code1">
        <w:r>
          <w:rPr>
            <w:rStyle w:val="af2"/>
          </w:rPr>
          <w:t>2.1</w:t>
        </w:r>
      </w:hyperlink>
      <w:r>
        <w:t xml:space="preserve">. Входные данные:  Ожидаемый результат: </w:t>
      </w:r>
    </w:p>
    <w:tbl>
      <w:tblPr>
        <w:tblStyle w:val="TableStyleGostNoHeader"/>
        <w:tblW w:w="0" w:type="auto"/>
        <w:tblLayout w:type="fixed"/>
        <w:tblLook w:val="04A0" w:firstRow="1" w:lastRow="0" w:firstColumn="1" w:lastColumn="0" w:noHBand="0" w:noVBand="1"/>
      </w:tblPr>
      <w:tblGrid>
        <w:gridCol w:w="3138"/>
      </w:tblGrid>
      <w:tr w:rsidR="008C65E3" w14:paraId="02A3DEB6" w14:textId="77777777" w:rsidTr="008C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8" w:type="dxa"/>
          </w:tcPr>
          <w:p w14:paraId="4AFDB8B5" w14:textId="77777777" w:rsidR="008C65E3" w:rsidRDefault="008C65E3" w:rsidP="008C65E3">
            <w:pPr>
              <w:pStyle w:val="Compact"/>
              <w:spacing w:line="240" w:lineRule="auto"/>
              <w:jc w:val="center"/>
            </w:pPr>
            <w:r>
              <w:t>Практический результат</w:t>
            </w:r>
          </w:p>
        </w:tc>
      </w:tr>
    </w:tbl>
    <w:p w14:paraId="63A38F42" w14:textId="77777777" w:rsidR="008C65E3" w:rsidRDefault="008C65E3">
      <w:pPr>
        <w:pStyle w:val="ImageCaption"/>
      </w:pPr>
      <w:r>
        <w:t>Рисунок 2.3 – Практический результат</w:t>
      </w:r>
    </w:p>
    <w:p w14:paraId="14BBB817" w14:textId="77777777" w:rsidR="008C65E3" w:rsidRDefault="008C65E3">
      <w:pPr>
        <w:pStyle w:val="4"/>
      </w:pPr>
      <w:bookmarkStart w:id="22" w:name="функция-3"/>
      <w:bookmarkEnd w:id="20"/>
      <w:r>
        <w:t xml:space="preserve">Функция </w:t>
      </w:r>
    </w:p>
    <w:p w14:paraId="0091FE0F" w14:textId="77777777" w:rsidR="008C65E3" w:rsidRDefault="008C65E3" w:rsidP="008C65E3">
      <w:pPr>
        <w:pStyle w:val="a1"/>
      </w:pPr>
      <w:r>
        <w:t xml:space="preserve">Реализует: Определение количества чисел в файле Предисловие: </w:t>
      </w:r>
    </w:p>
    <w:p w14:paraId="7BCC45A9" w14:textId="77777777" w:rsidR="008C65E3" w:rsidRDefault="008C65E3">
      <w:pPr>
        <w:pStyle w:val="affc"/>
      </w:pPr>
      <w:bookmarkStart w:id="23" w:name="lst:code6"/>
      <w:r>
        <w:t>Листинг 2.5 – Функция _НАЗВАНИЕ_ФУНКЦИИ_</w:t>
      </w:r>
    </w:p>
    <w:p w14:paraId="669957C9" w14:textId="77777777" w:rsidR="008C65E3" w:rsidRPr="008C65E3" w:rsidRDefault="008C65E3">
      <w:pPr>
        <w:pStyle w:val="SourceCode"/>
        <w:rPr>
          <w:sz w:val="21"/>
        </w:rPr>
      </w:pPr>
    </w:p>
    <w:bookmarkEnd w:id="23"/>
    <w:p w14:paraId="23C994E9" w14:textId="77777777" w:rsidR="008C65E3" w:rsidRDefault="008C65E3" w:rsidP="008C65E3">
      <w:pPr>
        <w:pStyle w:val="a1"/>
      </w:pPr>
      <w:r>
        <w:lastRenderedPageBreak/>
        <w:t xml:space="preserve">Постусловие </w:t>
      </w:r>
    </w:p>
    <w:p w14:paraId="07626EC9" w14:textId="77777777" w:rsidR="008C65E3" w:rsidRDefault="008C65E3">
      <w:pPr>
        <w:pStyle w:val="a1"/>
      </w:pPr>
      <w:r>
        <w:t>Тестирование функции</w:t>
      </w:r>
    </w:p>
    <w:p w14:paraId="6640DB13" w14:textId="77777777" w:rsidR="008C65E3" w:rsidRDefault="008C65E3">
      <w:pPr>
        <w:pStyle w:val="a1"/>
      </w:pPr>
      <w:r>
        <w:t xml:space="preserve">Исходный файл: Приведён в листинге </w:t>
      </w:r>
      <w:hyperlink w:anchor="lst:code1">
        <w:r>
          <w:rPr>
            <w:rStyle w:val="af2"/>
          </w:rPr>
          <w:t>2.1</w:t>
        </w:r>
      </w:hyperlink>
      <w:r>
        <w:t xml:space="preserve">. Ожидаемый результат: </w:t>
      </w:r>
    </w:p>
    <w:tbl>
      <w:tblPr>
        <w:tblStyle w:val="TableStyleGostNoHeader"/>
        <w:tblW w:w="0" w:type="auto"/>
        <w:tblLayout w:type="fixed"/>
        <w:tblLook w:val="04A0" w:firstRow="1" w:lastRow="0" w:firstColumn="1" w:lastColumn="0" w:noHBand="0" w:noVBand="1"/>
      </w:tblPr>
      <w:tblGrid>
        <w:gridCol w:w="3138"/>
      </w:tblGrid>
      <w:tr w:rsidR="008C65E3" w14:paraId="58AF5079" w14:textId="77777777" w:rsidTr="008C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8" w:type="dxa"/>
          </w:tcPr>
          <w:p w14:paraId="612161BC" w14:textId="77777777" w:rsidR="008C65E3" w:rsidRDefault="008C65E3" w:rsidP="008C65E3">
            <w:pPr>
              <w:pStyle w:val="Compact"/>
              <w:spacing w:line="240" w:lineRule="auto"/>
              <w:jc w:val="center"/>
            </w:pPr>
            <w:r>
              <w:t>Практический результат</w:t>
            </w:r>
          </w:p>
        </w:tc>
      </w:tr>
    </w:tbl>
    <w:p w14:paraId="58AF105E" w14:textId="77777777" w:rsidR="008C65E3" w:rsidRDefault="008C65E3">
      <w:pPr>
        <w:pStyle w:val="ImageCaption"/>
      </w:pPr>
      <w:r>
        <w:t>Рисунок 2.4 – Практический результат</w:t>
      </w:r>
    </w:p>
    <w:p w14:paraId="4F13BAE4" w14:textId="77777777" w:rsidR="008C65E3" w:rsidRDefault="008C65E3">
      <w:pPr>
        <w:pStyle w:val="4"/>
      </w:pPr>
      <w:bookmarkStart w:id="24" w:name="функция-4"/>
      <w:bookmarkEnd w:id="22"/>
      <w:r>
        <w:t xml:space="preserve">Функция </w:t>
      </w:r>
    </w:p>
    <w:p w14:paraId="42F5A760" w14:textId="77777777" w:rsidR="008C65E3" w:rsidRDefault="008C65E3" w:rsidP="008C65E3">
      <w:pPr>
        <w:pStyle w:val="a1"/>
      </w:pPr>
      <w:r>
        <w:t xml:space="preserve">Реализует: Определение количества чисел в файле Предисловие: </w:t>
      </w:r>
    </w:p>
    <w:p w14:paraId="6522F2F4" w14:textId="77777777" w:rsidR="008C65E3" w:rsidRDefault="008C65E3">
      <w:pPr>
        <w:pStyle w:val="affc"/>
      </w:pPr>
      <w:bookmarkStart w:id="25" w:name="lst:code7"/>
      <w:r>
        <w:t>Листинг 2.6 – Функция _НАЗВАНИЕ_ФУНКЦИИ_</w:t>
      </w:r>
    </w:p>
    <w:p w14:paraId="08CF55C2" w14:textId="77777777" w:rsidR="008C65E3" w:rsidRPr="008C65E3" w:rsidRDefault="008C65E3">
      <w:pPr>
        <w:pStyle w:val="SourceCode"/>
        <w:rPr>
          <w:sz w:val="21"/>
        </w:rPr>
      </w:pPr>
    </w:p>
    <w:bookmarkEnd w:id="25"/>
    <w:p w14:paraId="1519A229" w14:textId="77777777" w:rsidR="008C65E3" w:rsidRDefault="008C65E3" w:rsidP="008C65E3">
      <w:pPr>
        <w:pStyle w:val="a1"/>
      </w:pPr>
      <w:r>
        <w:t xml:space="preserve">Постусловие </w:t>
      </w:r>
    </w:p>
    <w:p w14:paraId="136EB898" w14:textId="77777777" w:rsidR="008C65E3" w:rsidRDefault="008C65E3">
      <w:pPr>
        <w:pStyle w:val="a1"/>
      </w:pPr>
      <w:r>
        <w:t>Тестирование функции</w:t>
      </w:r>
    </w:p>
    <w:p w14:paraId="19AC4D74" w14:textId="77777777" w:rsidR="008C65E3" w:rsidRDefault="008C65E3">
      <w:pPr>
        <w:pStyle w:val="a1"/>
      </w:pPr>
      <w:r>
        <w:t xml:space="preserve">Исходный файл: Приведён в листинге </w:t>
      </w:r>
      <w:hyperlink w:anchor="lst:code1">
        <w:r>
          <w:rPr>
            <w:rStyle w:val="af2"/>
          </w:rPr>
          <w:t>2.1</w:t>
        </w:r>
      </w:hyperlink>
      <w:r>
        <w:t xml:space="preserve">. Ожидаемый результат: </w:t>
      </w:r>
    </w:p>
    <w:tbl>
      <w:tblPr>
        <w:tblStyle w:val="TableStyleGostNoHeader"/>
        <w:tblW w:w="0" w:type="auto"/>
        <w:tblLayout w:type="fixed"/>
        <w:tblLook w:val="04A0" w:firstRow="1" w:lastRow="0" w:firstColumn="1" w:lastColumn="0" w:noHBand="0" w:noVBand="1"/>
      </w:tblPr>
      <w:tblGrid>
        <w:gridCol w:w="3138"/>
      </w:tblGrid>
      <w:tr w:rsidR="008C65E3" w14:paraId="3CBBF049" w14:textId="77777777" w:rsidTr="008C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8" w:type="dxa"/>
          </w:tcPr>
          <w:p w14:paraId="02241165" w14:textId="77777777" w:rsidR="008C65E3" w:rsidRDefault="008C65E3" w:rsidP="008C65E3">
            <w:pPr>
              <w:pStyle w:val="Compact"/>
              <w:spacing w:line="240" w:lineRule="auto"/>
              <w:jc w:val="center"/>
            </w:pPr>
            <w:r>
              <w:t>Практический результат</w:t>
            </w:r>
          </w:p>
        </w:tc>
      </w:tr>
    </w:tbl>
    <w:p w14:paraId="10FDFAE3" w14:textId="77777777" w:rsidR="008C65E3" w:rsidRDefault="008C65E3">
      <w:pPr>
        <w:pStyle w:val="ImageCaption"/>
      </w:pPr>
      <w:r>
        <w:t>Рисунок 2.5 – Практический результат</w:t>
      </w:r>
    </w:p>
    <w:p w14:paraId="7A8EA330" w14:textId="77777777" w:rsidR="008C65E3" w:rsidRDefault="008C65E3">
      <w:pPr>
        <w:pStyle w:val="3"/>
      </w:pPr>
      <w:bookmarkStart w:id="26" w:name="код-основной-программы"/>
      <w:bookmarkStart w:id="27" w:name="_Toc146827911"/>
      <w:bookmarkEnd w:id="14"/>
      <w:bookmarkEnd w:id="24"/>
      <w:r>
        <w:t>Код основной программы</w:t>
      </w:r>
      <w:bookmarkEnd w:id="27"/>
    </w:p>
    <w:p w14:paraId="4D1768A4" w14:textId="77777777" w:rsidR="008C65E3" w:rsidRDefault="008C65E3" w:rsidP="008C65E3">
      <w:pPr>
        <w:pStyle w:val="a1"/>
      </w:pPr>
      <w:r>
        <w:t xml:space="preserve">Код основной программы приведён в листинге </w:t>
      </w:r>
      <w:hyperlink w:anchor="lst:code8">
        <w:r>
          <w:rPr>
            <w:rStyle w:val="af2"/>
          </w:rPr>
          <w:t>2.7</w:t>
        </w:r>
      </w:hyperlink>
    </w:p>
    <w:p w14:paraId="16162D54" w14:textId="77777777" w:rsidR="008C65E3" w:rsidRDefault="008C65E3">
      <w:pPr>
        <w:pStyle w:val="affc"/>
      </w:pPr>
      <w:bookmarkStart w:id="28" w:name="lst:code8"/>
      <w:r>
        <w:t>Листинг 2.7 – Код основной программы</w:t>
      </w:r>
    </w:p>
    <w:p w14:paraId="6BD5A982" w14:textId="77777777" w:rsidR="008C65E3" w:rsidRPr="008C65E3" w:rsidRDefault="008C65E3">
      <w:pPr>
        <w:pStyle w:val="SourceCode"/>
        <w:rPr>
          <w:sz w:val="21"/>
        </w:rPr>
      </w:pPr>
    </w:p>
    <w:p w14:paraId="7ED4D0B1" w14:textId="77777777" w:rsidR="008C65E3" w:rsidRDefault="008C65E3">
      <w:pPr>
        <w:pStyle w:val="2"/>
      </w:pPr>
      <w:bookmarkStart w:id="29" w:name="результаты-тестирования"/>
      <w:bookmarkStart w:id="30" w:name="_Toc146827912"/>
      <w:bookmarkEnd w:id="12"/>
      <w:bookmarkEnd w:id="26"/>
      <w:bookmarkEnd w:id="28"/>
      <w:r>
        <w:t>Результаты тестирования</w:t>
      </w:r>
      <w:bookmarkEnd w:id="30"/>
    </w:p>
    <w:p w14:paraId="455708DE" w14:textId="77777777" w:rsidR="008C65E3" w:rsidRDefault="008C65E3" w:rsidP="008C65E3">
      <w:pPr>
        <w:pStyle w:val="a1"/>
      </w:pPr>
      <w:r>
        <w:t>Скриншоты тестов каждой функции приведены на рисунках (</w:t>
      </w:r>
      <w:hyperlink w:anchor="fig:image1">
        <w:r>
          <w:rPr>
            <w:rStyle w:val="af2"/>
          </w:rPr>
          <w:t>2.1</w:t>
        </w:r>
      </w:hyperlink>
      <w:r>
        <w:t xml:space="preserve"> - </w:t>
      </w:r>
      <w:hyperlink w:anchor="fig:image5">
        <w:r>
          <w:rPr>
            <w:rStyle w:val="af2"/>
          </w:rPr>
          <w:t>2.5</w:t>
        </w:r>
      </w:hyperlink>
      <w:r>
        <w:t xml:space="preserve">) Все тесты </w:t>
      </w:r>
    </w:p>
    <w:p w14:paraId="36FBFC26" w14:textId="77777777" w:rsidR="008C65E3" w:rsidRDefault="008C65E3">
      <w:pPr>
        <w:pStyle w:val="12"/>
      </w:pPr>
      <w:bookmarkStart w:id="31" w:name="задание-2"/>
      <w:bookmarkStart w:id="32" w:name="_Toc146827913"/>
      <w:bookmarkEnd w:id="3"/>
      <w:bookmarkEnd w:id="29"/>
      <w:r>
        <w:lastRenderedPageBreak/>
        <w:t>Задание 2</w:t>
      </w:r>
      <w:bookmarkEnd w:id="32"/>
    </w:p>
    <w:p w14:paraId="7C050CED" w14:textId="77777777" w:rsidR="008C65E3" w:rsidRDefault="008C65E3">
      <w:pPr>
        <w:pStyle w:val="2"/>
      </w:pPr>
      <w:bookmarkStart w:id="33" w:name="условие-задания"/>
      <w:bookmarkStart w:id="34" w:name="_Toc146827914"/>
      <w:r>
        <w:t>Условие задания</w:t>
      </w:r>
      <w:bookmarkEnd w:id="34"/>
    </w:p>
    <w:p w14:paraId="68CDD91B" w14:textId="77777777" w:rsidR="008C65E3" w:rsidRDefault="008C65E3">
      <w:pPr>
        <w:pStyle w:val="3"/>
      </w:pPr>
      <w:bookmarkStart w:id="35" w:name="формулировка-условия"/>
      <w:bookmarkStart w:id="36" w:name="_Toc146827915"/>
      <w:r>
        <w:t>Формулировка условия</w:t>
      </w:r>
      <w:bookmarkEnd w:id="36"/>
    </w:p>
    <w:p w14:paraId="3C0EC823" w14:textId="77777777" w:rsidR="008C65E3" w:rsidRDefault="008C65E3" w:rsidP="008C65E3">
      <w:pPr>
        <w:pStyle w:val="a1"/>
      </w:pPr>
      <w:r>
        <w:t>Разработать программу управление двоичными файлами с записями фиксированной длины.</w:t>
      </w:r>
    </w:p>
    <w:p w14:paraId="1E20ACB3" w14:textId="77777777" w:rsidR="008C65E3" w:rsidRDefault="008C65E3">
      <w:pPr>
        <w:pStyle w:val="3"/>
      </w:pPr>
      <w:bookmarkStart w:id="37" w:name="требования-задания"/>
      <w:bookmarkStart w:id="38" w:name="_Toc146827916"/>
      <w:bookmarkEnd w:id="35"/>
      <w:r>
        <w:t>Требования задания</w:t>
      </w:r>
      <w:bookmarkEnd w:id="38"/>
    </w:p>
    <w:p w14:paraId="668E1B87" w14:textId="77777777" w:rsidR="008C65E3" w:rsidRDefault="008C65E3" w:rsidP="008C65E3">
      <w:pPr>
        <w:pStyle w:val="a1"/>
      </w:pPr>
      <w:r>
        <w:t>Общие требования: файл состоит из записей определенной структуры, согласно варианту. Записи имеют ключ, уникальный в пределах файла.</w:t>
      </w:r>
    </w:p>
    <w:p w14:paraId="74C2F556" w14:textId="77777777" w:rsidR="008C65E3" w:rsidRDefault="008C65E3">
      <w:pPr>
        <w:pStyle w:val="a1"/>
      </w:pPr>
      <w:r>
        <w:t>Требования к подготовке и выполнению задания</w:t>
      </w:r>
    </w:p>
    <w:p w14:paraId="764AE8A3" w14:textId="77777777" w:rsidR="008C65E3" w:rsidRDefault="008C65E3" w:rsidP="008C65E3">
      <w:pPr>
        <w:pStyle w:val="Compact"/>
        <w:numPr>
          <w:ilvl w:val="0"/>
          <w:numId w:val="37"/>
        </w:numPr>
      </w:pPr>
      <w:r>
        <w:t>Разработать структуру записи двоичного файла согласно варианту задания.</w:t>
      </w:r>
    </w:p>
    <w:p w14:paraId="32CBB3EB" w14:textId="77777777" w:rsidR="008C65E3" w:rsidRDefault="008C65E3" w:rsidP="008C65E3">
      <w:pPr>
        <w:pStyle w:val="Compact"/>
        <w:numPr>
          <w:ilvl w:val="0"/>
          <w:numId w:val="37"/>
        </w:numPr>
      </w:pPr>
      <w:r>
        <w:t>Подготовить тестовые данные в текстовом файле с кодировкой ASCII, в соответствии со структурой записи варианта. При открытии файла выполнить контроль его существования и открытия. Примечание. Реализация операций по чтению данных из файла будет проще, если значение для каждого поля записи размещать на отдельной строке текстового редактора.</w:t>
      </w:r>
    </w:p>
    <w:p w14:paraId="4BC21E34" w14:textId="77777777" w:rsidR="008C65E3" w:rsidRDefault="008C65E3" w:rsidP="008C65E3">
      <w:pPr>
        <w:pStyle w:val="Compact"/>
        <w:numPr>
          <w:ilvl w:val="0"/>
          <w:numId w:val="37"/>
        </w:numPr>
      </w:pPr>
      <w:r>
        <w:t>Имя файла вводит пользователь.</w:t>
      </w:r>
    </w:p>
    <w:p w14:paraId="710D96F1" w14:textId="77777777" w:rsidR="008C65E3" w:rsidRDefault="008C65E3" w:rsidP="008C65E3">
      <w:pPr>
        <w:pStyle w:val="Compact"/>
        <w:numPr>
          <w:ilvl w:val="0"/>
          <w:numId w:val="37"/>
        </w:numPr>
      </w:pPr>
      <w:r>
        <w:t>При открытии файла обеспечить контроль существования и открытия файла.</w:t>
      </w:r>
    </w:p>
    <w:p w14:paraId="31648487" w14:textId="77777777" w:rsidR="008C65E3" w:rsidRDefault="008C65E3" w:rsidP="008C65E3">
      <w:pPr>
        <w:pStyle w:val="Compact"/>
        <w:numPr>
          <w:ilvl w:val="0"/>
          <w:numId w:val="37"/>
        </w:numPr>
      </w:pPr>
      <w:r>
        <w:t>При применении механизма прямого доступа к записи файла выполнить контроль присутствия записи с заданным номером в файле.</w:t>
      </w:r>
    </w:p>
    <w:p w14:paraId="783CF4F3" w14:textId="77777777" w:rsidR="008C65E3" w:rsidRDefault="008C65E3" w:rsidP="008C65E3">
      <w:pPr>
        <w:pStyle w:val="Compact"/>
        <w:numPr>
          <w:ilvl w:val="0"/>
          <w:numId w:val="37"/>
        </w:numPr>
      </w:pPr>
      <w:r>
        <w:t>Разработать функции для выполнения операций:</w:t>
      </w:r>
    </w:p>
    <w:p w14:paraId="558DFA2C" w14:textId="77777777" w:rsidR="008C65E3" w:rsidRDefault="008C65E3" w:rsidP="008C65E3">
      <w:pPr>
        <w:pStyle w:val="Compact"/>
        <w:numPr>
          <w:ilvl w:val="0"/>
          <w:numId w:val="35"/>
        </w:numPr>
      </w:pPr>
      <w:r>
        <w:t>преобразование тестовых данных из текстового файла в двоичный файл;</w:t>
      </w:r>
    </w:p>
    <w:p w14:paraId="42C35967" w14:textId="77777777" w:rsidR="008C65E3" w:rsidRDefault="008C65E3" w:rsidP="008C65E3">
      <w:pPr>
        <w:pStyle w:val="Compact"/>
        <w:numPr>
          <w:ilvl w:val="0"/>
          <w:numId w:val="35"/>
        </w:numPr>
      </w:pPr>
      <w:r>
        <w:lastRenderedPageBreak/>
        <w:t>сохранение данных двоичного файла в текстовом, так, чтобы используя их можно было восстановить двоичный файл;</w:t>
      </w:r>
    </w:p>
    <w:p w14:paraId="5B49A214" w14:textId="77777777" w:rsidR="008C65E3" w:rsidRDefault="008C65E3" w:rsidP="008C65E3">
      <w:pPr>
        <w:pStyle w:val="Compact"/>
        <w:numPr>
          <w:ilvl w:val="0"/>
          <w:numId w:val="35"/>
        </w:numPr>
      </w:pPr>
      <w:r>
        <w:t>вывод всех записей двоичного файла;</w:t>
      </w:r>
    </w:p>
    <w:p w14:paraId="32DBB50E" w14:textId="77777777" w:rsidR="008C65E3" w:rsidRDefault="008C65E3" w:rsidP="008C65E3">
      <w:pPr>
        <w:pStyle w:val="Compact"/>
        <w:numPr>
          <w:ilvl w:val="0"/>
          <w:numId w:val="35"/>
        </w:numPr>
      </w:pPr>
      <w:r>
        <w:t>доступ к записи по ее порядковому номеру в файле, используя механизм прямого доступа к записи в двоичном файле;</w:t>
      </w:r>
    </w:p>
    <w:p w14:paraId="31BDA11F" w14:textId="77777777" w:rsidR="008C65E3" w:rsidRDefault="008C65E3" w:rsidP="008C65E3">
      <w:pPr>
        <w:pStyle w:val="Compact"/>
        <w:numPr>
          <w:ilvl w:val="0"/>
          <w:numId w:val="35"/>
        </w:numPr>
      </w:pPr>
      <w:r>
        <w:t>удаление записи с заданным значением ключа, выполнить путем замены на последнюю запись.</w:t>
      </w:r>
    </w:p>
    <w:p w14:paraId="52DADD3B" w14:textId="77777777" w:rsidR="008C65E3" w:rsidRDefault="008C65E3" w:rsidP="008C65E3">
      <w:pPr>
        <w:pStyle w:val="Compact"/>
        <w:numPr>
          <w:ilvl w:val="0"/>
          <w:numId w:val="35"/>
        </w:numPr>
      </w:pPr>
      <w:r>
        <w:t>манипулирование записями в двоичном файле согласно дополнительным операциям, определенным в варианте;</w:t>
      </w:r>
    </w:p>
    <w:p w14:paraId="3165F867" w14:textId="77777777" w:rsidR="008C65E3" w:rsidRDefault="008C65E3" w:rsidP="008C65E3">
      <w:pPr>
        <w:pStyle w:val="Compact"/>
        <w:numPr>
          <w:ilvl w:val="0"/>
          <w:numId w:val="38"/>
        </w:numPr>
      </w:pPr>
      <w:r>
        <w:t>Сохраните функции в новом модуле.</w:t>
      </w:r>
    </w:p>
    <w:p w14:paraId="2FF74456" w14:textId="77777777" w:rsidR="008C65E3" w:rsidRDefault="008C65E3" w:rsidP="008C65E3">
      <w:pPr>
        <w:pStyle w:val="Compact"/>
        <w:numPr>
          <w:ilvl w:val="0"/>
          <w:numId w:val="38"/>
        </w:numPr>
      </w:pPr>
      <w:r>
        <w:t>Разработать приложение, демонстрирующее выполнение всех операций, подключив к нему модуль с функциями.</w:t>
      </w:r>
    </w:p>
    <w:p w14:paraId="3C056492" w14:textId="77777777" w:rsidR="008C65E3" w:rsidRDefault="008C65E3" w:rsidP="008C65E3">
      <w:pPr>
        <w:pStyle w:val="Compact"/>
        <w:numPr>
          <w:ilvl w:val="0"/>
          <w:numId w:val="38"/>
        </w:numPr>
      </w:pPr>
      <w:r>
        <w:t>Выполнить тестирование приложения, продемонстрировав выполнение всех операций.</w:t>
      </w:r>
    </w:p>
    <w:p w14:paraId="35EFF9E6" w14:textId="77777777" w:rsidR="008C65E3" w:rsidRDefault="008C65E3">
      <w:pPr>
        <w:pStyle w:val="3"/>
      </w:pPr>
      <w:bookmarkStart w:id="39" w:name="формулировка-задания-варианта"/>
      <w:bookmarkStart w:id="40" w:name="_Toc146827917"/>
      <w:bookmarkEnd w:id="37"/>
      <w:r>
        <w:t>Формулировка задания варианта</w:t>
      </w:r>
      <w:bookmarkEnd w:id="40"/>
    </w:p>
    <w:p w14:paraId="5252C39F" w14:textId="77777777" w:rsidR="008C65E3" w:rsidRDefault="008C65E3" w:rsidP="008C65E3">
      <w:pPr>
        <w:pStyle w:val="a1"/>
      </w:pPr>
      <w:r>
        <w:t>Дополнительное задание варианта:</w:t>
      </w:r>
    </w:p>
    <w:p w14:paraId="4C278726" w14:textId="77777777" w:rsidR="008C65E3" w:rsidRDefault="008C65E3">
      <w:pPr>
        <w:pStyle w:val="a1"/>
      </w:pPr>
      <w:r>
        <w:t>Вариант:  Структура записи:  Дополнительные операции:  1. 2.</w:t>
      </w:r>
    </w:p>
    <w:p w14:paraId="23789539" w14:textId="77777777" w:rsidR="008C65E3" w:rsidRDefault="008C65E3">
      <w:pPr>
        <w:pStyle w:val="2"/>
      </w:pPr>
      <w:bookmarkStart w:id="41" w:name="тестовый-пример-1"/>
      <w:bookmarkStart w:id="42" w:name="_Toc146827918"/>
      <w:bookmarkEnd w:id="33"/>
      <w:bookmarkEnd w:id="39"/>
      <w:r>
        <w:t>Тестовый пример</w:t>
      </w:r>
      <w:bookmarkEnd w:id="42"/>
    </w:p>
    <w:p w14:paraId="64016C12" w14:textId="77777777" w:rsidR="008C65E3" w:rsidRDefault="008C65E3" w:rsidP="008C65E3">
      <w:pPr>
        <w:pStyle w:val="a1"/>
      </w:pPr>
      <w:r>
        <w:t xml:space="preserve">Копия содержания текстового файла на примере 5 записей для преобразования в двоичный файл приведена в листинге </w:t>
      </w:r>
      <w:hyperlink w:anchor="lst:code9">
        <w:r>
          <w:rPr>
            <w:rStyle w:val="af2"/>
          </w:rPr>
          <w:t>3.1</w:t>
        </w:r>
      </w:hyperlink>
      <w:r>
        <w:t>.</w:t>
      </w:r>
    </w:p>
    <w:p w14:paraId="259BC981" w14:textId="77777777" w:rsidR="008C65E3" w:rsidRDefault="008C65E3">
      <w:pPr>
        <w:pStyle w:val="affc"/>
      </w:pPr>
      <w:bookmarkStart w:id="43" w:name="lst:code9"/>
      <w:r>
        <w:t>Листинг 3.1 – Содержание текстовый файл</w:t>
      </w:r>
    </w:p>
    <w:p w14:paraId="648E20F8" w14:textId="77777777" w:rsidR="008C65E3" w:rsidRPr="008C65E3" w:rsidRDefault="008C65E3">
      <w:pPr>
        <w:pStyle w:val="SourceCode"/>
        <w:rPr>
          <w:sz w:val="21"/>
        </w:rPr>
      </w:pPr>
    </w:p>
    <w:bookmarkEnd w:id="43"/>
    <w:p w14:paraId="3B93B265" w14:textId="77777777" w:rsidR="008C65E3" w:rsidRDefault="008C65E3" w:rsidP="008C65E3">
      <w:pPr>
        <w:pStyle w:val="a1"/>
      </w:pPr>
      <w:r>
        <w:t xml:space="preserve">Содержание двоичного файла (результат операции вывода двоичного файла на экран), полученного из данных текстового файла приведено в листинге </w:t>
      </w:r>
      <w:hyperlink w:anchor="lst:code10">
        <w:r>
          <w:rPr>
            <w:rStyle w:val="af2"/>
          </w:rPr>
          <w:t>3.2</w:t>
        </w:r>
      </w:hyperlink>
      <w:r>
        <w:t>.</w:t>
      </w:r>
    </w:p>
    <w:p w14:paraId="2C2FA08A" w14:textId="77777777" w:rsidR="008C65E3" w:rsidRDefault="008C65E3">
      <w:pPr>
        <w:pStyle w:val="affc"/>
      </w:pPr>
      <w:bookmarkStart w:id="44" w:name="lst:code10"/>
      <w:r>
        <w:t>Листинг 3.2 – Содержание двоичного файла</w:t>
      </w:r>
    </w:p>
    <w:p w14:paraId="3A2E8B6D" w14:textId="77777777" w:rsidR="008C65E3" w:rsidRPr="008C65E3" w:rsidRDefault="008C65E3">
      <w:pPr>
        <w:pStyle w:val="SourceCode"/>
        <w:rPr>
          <w:sz w:val="21"/>
        </w:rPr>
      </w:pPr>
    </w:p>
    <w:p w14:paraId="26A79E67" w14:textId="77777777" w:rsidR="008C65E3" w:rsidRDefault="008C65E3">
      <w:pPr>
        <w:pStyle w:val="2"/>
      </w:pPr>
      <w:bookmarkStart w:id="45" w:name="реализация-приложения-1"/>
      <w:bookmarkStart w:id="46" w:name="_Toc146827919"/>
      <w:bookmarkEnd w:id="41"/>
      <w:bookmarkEnd w:id="44"/>
      <w:r>
        <w:t>Реализация приложения</w:t>
      </w:r>
      <w:bookmarkEnd w:id="46"/>
    </w:p>
    <w:p w14:paraId="0774AC0A" w14:textId="77777777" w:rsidR="008C65E3" w:rsidRDefault="008C65E3">
      <w:pPr>
        <w:pStyle w:val="3"/>
      </w:pPr>
      <w:bookmarkStart w:id="47" w:name="X718d2495e822972efaf9f480eaaafe43f36e5f5"/>
      <w:bookmarkStart w:id="48" w:name="_Toc146827920"/>
      <w:r>
        <w:t>Структура записи двоичного файла (из кода) и ее размер в байтах (ручной расчет и системный)</w:t>
      </w:r>
      <w:bookmarkEnd w:id="48"/>
    </w:p>
    <w:p w14:paraId="21F8AE36" w14:textId="77777777" w:rsidR="008C65E3" w:rsidRDefault="008C65E3" w:rsidP="008C65E3">
      <w:pPr>
        <w:pStyle w:val="a1"/>
      </w:pPr>
      <w:r>
        <w:t xml:space="preserve">Структура приведена в листинге </w:t>
      </w:r>
      <w:hyperlink w:anchor="lst:code11">
        <w:r>
          <w:rPr>
            <w:rStyle w:val="af2"/>
          </w:rPr>
          <w:t>3.3</w:t>
        </w:r>
      </w:hyperlink>
    </w:p>
    <w:p w14:paraId="5C401865" w14:textId="77777777" w:rsidR="008C65E3" w:rsidRDefault="008C65E3">
      <w:pPr>
        <w:pStyle w:val="affc"/>
      </w:pPr>
      <w:bookmarkStart w:id="49" w:name="lst:code11"/>
      <w:r>
        <w:t>Листинг 3.3 – Структура записи двоичного файла</w:t>
      </w:r>
    </w:p>
    <w:p w14:paraId="21F4BF2C" w14:textId="77777777" w:rsidR="008C65E3" w:rsidRPr="008C65E3" w:rsidRDefault="008C65E3">
      <w:pPr>
        <w:pStyle w:val="SourceCode"/>
        <w:rPr>
          <w:sz w:val="21"/>
        </w:rPr>
      </w:pPr>
    </w:p>
    <w:bookmarkEnd w:id="49"/>
    <w:p w14:paraId="4556C4B7" w14:textId="77777777" w:rsidR="008C65E3" w:rsidRDefault="008C65E3" w:rsidP="008C65E3">
      <w:pPr>
        <w:pStyle w:val="a1"/>
      </w:pPr>
      <w:r>
        <w:t xml:space="preserve">Ручной расчёт размера файла в байтах: </w:t>
      </w:r>
    </w:p>
    <w:p w14:paraId="2CC57021" w14:textId="77777777" w:rsidR="008C65E3" w:rsidRDefault="008C65E3">
      <w:pPr>
        <w:pStyle w:val="a1"/>
      </w:pPr>
      <w:r>
        <w:t xml:space="preserve">Системный расчёт размера файла в байтах: </w:t>
      </w:r>
    </w:p>
    <w:p w14:paraId="2D6B7F0D" w14:textId="77777777" w:rsidR="008C65E3" w:rsidRDefault="008C65E3">
      <w:pPr>
        <w:pStyle w:val="3"/>
      </w:pPr>
      <w:bookmarkStart w:id="50" w:name="Xf2849467bf788a9a7b4b24cb22ebc46d43abac2"/>
      <w:bookmarkStart w:id="51" w:name="_Toc146827921"/>
      <w:bookmarkEnd w:id="47"/>
      <w:r>
        <w:t>Изображение структуры двоичного файла с записями фиксированной длины.</w:t>
      </w:r>
      <w:bookmarkEnd w:id="51"/>
    </w:p>
    <w:p w14:paraId="0FF5E021" w14:textId="77777777" w:rsidR="008C65E3" w:rsidRDefault="008C65E3" w:rsidP="008C65E3">
      <w:pPr>
        <w:pStyle w:val="a1"/>
      </w:pPr>
      <w:r>
        <w:t xml:space="preserve">Структура изображена в листинге </w:t>
      </w:r>
      <w:hyperlink w:anchor="lst:code12">
        <w:r>
          <w:rPr>
            <w:rStyle w:val="af2"/>
          </w:rPr>
          <w:t>3.4</w:t>
        </w:r>
      </w:hyperlink>
      <w:r>
        <w:t xml:space="preserve"> </w:t>
      </w:r>
    </w:p>
    <w:p w14:paraId="66A413A0" w14:textId="77777777" w:rsidR="008C65E3" w:rsidRDefault="008C65E3">
      <w:pPr>
        <w:pStyle w:val="affc"/>
      </w:pPr>
      <w:bookmarkStart w:id="52" w:name="lst:code12"/>
      <w:r>
        <w:t>Листинг 3.4 – Изображение структуры двоичного файла</w:t>
      </w:r>
    </w:p>
    <w:p w14:paraId="3F91BF76" w14:textId="77777777" w:rsidR="008C65E3" w:rsidRPr="008C65E3" w:rsidRDefault="008C65E3">
      <w:pPr>
        <w:pStyle w:val="SourceCode"/>
        <w:rPr>
          <w:sz w:val="21"/>
        </w:rPr>
      </w:pPr>
    </w:p>
    <w:p w14:paraId="556ADFA4" w14:textId="77777777" w:rsidR="008C65E3" w:rsidRDefault="008C65E3">
      <w:pPr>
        <w:pStyle w:val="3"/>
      </w:pPr>
      <w:bookmarkStart w:id="53" w:name="функционал-приложения-1"/>
      <w:bookmarkStart w:id="54" w:name="_Toc146827922"/>
      <w:bookmarkEnd w:id="50"/>
      <w:bookmarkEnd w:id="52"/>
      <w:r>
        <w:t>Функционал приложения</w:t>
      </w:r>
      <w:bookmarkEnd w:id="54"/>
    </w:p>
    <w:p w14:paraId="00128540" w14:textId="77777777" w:rsidR="008C65E3" w:rsidRDefault="008C65E3" w:rsidP="008C65E3">
      <w:pPr>
        <w:pStyle w:val="a1"/>
      </w:pPr>
      <w:r>
        <w:t>Прототипы функций, реализующих операции задания приведены в листингах (</w:t>
      </w:r>
      <w:hyperlink w:anchor="lst:code13">
        <w:r>
          <w:rPr>
            <w:rStyle w:val="af2"/>
          </w:rPr>
          <w:t>3.5</w:t>
        </w:r>
      </w:hyperlink>
      <w:r>
        <w:t>-</w:t>
      </w:r>
      <w:hyperlink w:anchor="lst:code19">
        <w:r>
          <w:rPr>
            <w:rStyle w:val="af2"/>
          </w:rPr>
          <w:t>3.11</w:t>
        </w:r>
      </w:hyperlink>
      <w:r>
        <w:t>)</w:t>
      </w:r>
    </w:p>
    <w:p w14:paraId="618EA697" w14:textId="77777777" w:rsidR="008C65E3" w:rsidRDefault="008C65E3">
      <w:pPr>
        <w:pStyle w:val="4"/>
      </w:pPr>
      <w:bookmarkStart w:id="55" w:name="функция-5"/>
      <w:r>
        <w:t xml:space="preserve">Функция </w:t>
      </w:r>
    </w:p>
    <w:p w14:paraId="3899CD7E" w14:textId="77777777" w:rsidR="008C65E3" w:rsidRDefault="008C65E3" w:rsidP="008C65E3">
      <w:pPr>
        <w:pStyle w:val="a1"/>
      </w:pPr>
      <w:r>
        <w:t xml:space="preserve">Реализует: Преобразование тестовых данных из текстового файла в двоичный файл Предисловие: </w:t>
      </w:r>
    </w:p>
    <w:p w14:paraId="7F6D2BB1" w14:textId="77777777" w:rsidR="008C65E3" w:rsidRDefault="008C65E3">
      <w:pPr>
        <w:pStyle w:val="affc"/>
      </w:pPr>
      <w:bookmarkStart w:id="56" w:name="lst:code13"/>
      <w:r>
        <w:t>Листинг 3.5 – Функция _НАЗВАНИЕ_ФУНКЦИИ_</w:t>
      </w:r>
    </w:p>
    <w:p w14:paraId="1A322C19" w14:textId="77777777" w:rsidR="008C65E3" w:rsidRPr="008C65E3" w:rsidRDefault="008C65E3">
      <w:pPr>
        <w:pStyle w:val="SourceCode"/>
        <w:rPr>
          <w:sz w:val="21"/>
        </w:rPr>
      </w:pPr>
    </w:p>
    <w:bookmarkEnd w:id="56"/>
    <w:p w14:paraId="11D28C3C" w14:textId="77777777" w:rsidR="008C65E3" w:rsidRDefault="008C65E3" w:rsidP="008C65E3">
      <w:pPr>
        <w:pStyle w:val="a1"/>
      </w:pPr>
      <w:r>
        <w:t xml:space="preserve">Постусловие </w:t>
      </w:r>
    </w:p>
    <w:p w14:paraId="555A8268" w14:textId="77777777" w:rsidR="008C65E3" w:rsidRDefault="008C65E3">
      <w:pPr>
        <w:pStyle w:val="a1"/>
      </w:pPr>
      <w:r>
        <w:lastRenderedPageBreak/>
        <w:t>Тестирование функции</w:t>
      </w:r>
    </w:p>
    <w:p w14:paraId="0C49BADB" w14:textId="77777777" w:rsidR="008C65E3" w:rsidRDefault="008C65E3">
      <w:pPr>
        <w:pStyle w:val="a1"/>
      </w:pPr>
      <w:r>
        <w:t xml:space="preserve">Исходный файл: Приведён в листинге </w:t>
      </w:r>
      <w:hyperlink w:anchor="lst:code9">
        <w:r>
          <w:rPr>
            <w:rStyle w:val="af2"/>
          </w:rPr>
          <w:t>3.1</w:t>
        </w:r>
      </w:hyperlink>
      <w:r>
        <w:t xml:space="preserve">. Ожидаемый результат: Приведён в листинге </w:t>
      </w:r>
      <w:hyperlink w:anchor="lst:code10">
        <w:r>
          <w:rPr>
            <w:rStyle w:val="af2"/>
          </w:rPr>
          <w:t>3.2</w:t>
        </w:r>
      </w:hyperlink>
    </w:p>
    <w:tbl>
      <w:tblPr>
        <w:tblStyle w:val="TableStyleGostNoHeader"/>
        <w:tblW w:w="0" w:type="auto"/>
        <w:tblLayout w:type="fixed"/>
        <w:tblLook w:val="04A0" w:firstRow="1" w:lastRow="0" w:firstColumn="1" w:lastColumn="0" w:noHBand="0" w:noVBand="1"/>
      </w:tblPr>
      <w:tblGrid>
        <w:gridCol w:w="3138"/>
      </w:tblGrid>
      <w:tr w:rsidR="008C65E3" w14:paraId="19C94092" w14:textId="77777777" w:rsidTr="008C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8" w:type="dxa"/>
          </w:tcPr>
          <w:p w14:paraId="03922CB1" w14:textId="77777777" w:rsidR="008C65E3" w:rsidRDefault="008C65E3" w:rsidP="008C65E3">
            <w:pPr>
              <w:pStyle w:val="Compact"/>
              <w:spacing w:line="240" w:lineRule="auto"/>
              <w:jc w:val="center"/>
            </w:pPr>
            <w:r>
              <w:t>Практический результат</w:t>
            </w:r>
          </w:p>
        </w:tc>
      </w:tr>
    </w:tbl>
    <w:p w14:paraId="58BED257" w14:textId="77777777" w:rsidR="008C65E3" w:rsidRDefault="008C65E3">
      <w:pPr>
        <w:pStyle w:val="ImageCaption"/>
      </w:pPr>
      <w:r>
        <w:t>Рисунок 3.1 – Практический результат</w:t>
      </w:r>
    </w:p>
    <w:p w14:paraId="2B984161" w14:textId="77777777" w:rsidR="008C65E3" w:rsidRDefault="008C65E3">
      <w:pPr>
        <w:pStyle w:val="4"/>
      </w:pPr>
      <w:bookmarkStart w:id="57" w:name="функция-6"/>
      <w:bookmarkEnd w:id="55"/>
      <w:r>
        <w:t xml:space="preserve">Функция </w:t>
      </w:r>
    </w:p>
    <w:p w14:paraId="0B10DDB0" w14:textId="77777777" w:rsidR="008C65E3" w:rsidRDefault="008C65E3" w:rsidP="008C65E3">
      <w:pPr>
        <w:pStyle w:val="a1"/>
      </w:pPr>
      <w:r>
        <w:t xml:space="preserve">Реализует: Cохранение данных двоичного файла в текстовом, так, чтобы используя их можно было восстановить двоичный файл Предисловие: </w:t>
      </w:r>
    </w:p>
    <w:p w14:paraId="21156C4D" w14:textId="77777777" w:rsidR="008C65E3" w:rsidRDefault="008C65E3">
      <w:pPr>
        <w:pStyle w:val="affc"/>
      </w:pPr>
      <w:bookmarkStart w:id="58" w:name="lst:code14"/>
      <w:r>
        <w:t>Листинг 3.6 – Функция _НАЗВАНИЕ_ФУНКЦИИ_</w:t>
      </w:r>
    </w:p>
    <w:p w14:paraId="4DE884C3" w14:textId="77777777" w:rsidR="008C65E3" w:rsidRPr="008C65E3" w:rsidRDefault="008C65E3">
      <w:pPr>
        <w:pStyle w:val="SourceCode"/>
        <w:rPr>
          <w:sz w:val="21"/>
        </w:rPr>
      </w:pPr>
    </w:p>
    <w:bookmarkEnd w:id="58"/>
    <w:p w14:paraId="6C3A0EEB" w14:textId="77777777" w:rsidR="008C65E3" w:rsidRDefault="008C65E3" w:rsidP="008C65E3">
      <w:pPr>
        <w:pStyle w:val="a1"/>
      </w:pPr>
      <w:r>
        <w:t xml:space="preserve">Постусловие </w:t>
      </w:r>
    </w:p>
    <w:p w14:paraId="0A5B44A9" w14:textId="77777777" w:rsidR="008C65E3" w:rsidRDefault="008C65E3">
      <w:pPr>
        <w:pStyle w:val="a1"/>
      </w:pPr>
      <w:r>
        <w:t>Тестирование функции</w:t>
      </w:r>
    </w:p>
    <w:p w14:paraId="6A65C176" w14:textId="77777777" w:rsidR="008C65E3" w:rsidRDefault="008C65E3">
      <w:pPr>
        <w:pStyle w:val="a1"/>
      </w:pPr>
      <w:r>
        <w:t xml:space="preserve">Исходный файл: Приведён в листинге </w:t>
      </w:r>
      <w:hyperlink w:anchor="lst:code10">
        <w:r>
          <w:rPr>
            <w:rStyle w:val="af2"/>
          </w:rPr>
          <w:t>3.2</w:t>
        </w:r>
      </w:hyperlink>
      <w:r>
        <w:t xml:space="preserve">. Ожидаемый результат: Приведён в листинге </w:t>
      </w:r>
      <w:hyperlink w:anchor="lst:code9">
        <w:r>
          <w:rPr>
            <w:rStyle w:val="af2"/>
          </w:rPr>
          <w:t>3.1</w:t>
        </w:r>
      </w:hyperlink>
    </w:p>
    <w:tbl>
      <w:tblPr>
        <w:tblStyle w:val="TableStyleGostNoHeader"/>
        <w:tblW w:w="0" w:type="auto"/>
        <w:tblLayout w:type="fixed"/>
        <w:tblLook w:val="04A0" w:firstRow="1" w:lastRow="0" w:firstColumn="1" w:lastColumn="0" w:noHBand="0" w:noVBand="1"/>
      </w:tblPr>
      <w:tblGrid>
        <w:gridCol w:w="3138"/>
      </w:tblGrid>
      <w:tr w:rsidR="008C65E3" w14:paraId="2A404F58" w14:textId="77777777" w:rsidTr="008C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8" w:type="dxa"/>
          </w:tcPr>
          <w:p w14:paraId="5CBBC34D" w14:textId="77777777" w:rsidR="008C65E3" w:rsidRDefault="008C65E3" w:rsidP="008C65E3">
            <w:pPr>
              <w:pStyle w:val="Compact"/>
              <w:spacing w:line="240" w:lineRule="auto"/>
              <w:jc w:val="center"/>
            </w:pPr>
            <w:r>
              <w:t>Практический результат</w:t>
            </w:r>
          </w:p>
        </w:tc>
      </w:tr>
    </w:tbl>
    <w:p w14:paraId="0030ABCE" w14:textId="77777777" w:rsidR="008C65E3" w:rsidRDefault="008C65E3">
      <w:pPr>
        <w:pStyle w:val="ImageCaption"/>
      </w:pPr>
      <w:r>
        <w:t>Рисунок 3.2 – Практический результат</w:t>
      </w:r>
    </w:p>
    <w:p w14:paraId="663BA03A" w14:textId="77777777" w:rsidR="008C65E3" w:rsidRDefault="008C65E3">
      <w:pPr>
        <w:pStyle w:val="4"/>
      </w:pPr>
      <w:bookmarkStart w:id="59" w:name="функция-7"/>
      <w:bookmarkEnd w:id="57"/>
      <w:r>
        <w:t xml:space="preserve">Функция </w:t>
      </w:r>
    </w:p>
    <w:p w14:paraId="187EB93A" w14:textId="77777777" w:rsidR="008C65E3" w:rsidRDefault="008C65E3" w:rsidP="008C65E3">
      <w:pPr>
        <w:pStyle w:val="a1"/>
      </w:pPr>
      <w:r>
        <w:t xml:space="preserve">Реализует: Вывод всех записей двоичного файла Предисловие: </w:t>
      </w:r>
    </w:p>
    <w:p w14:paraId="50949400" w14:textId="77777777" w:rsidR="008C65E3" w:rsidRDefault="008C65E3">
      <w:pPr>
        <w:pStyle w:val="affc"/>
      </w:pPr>
      <w:bookmarkStart w:id="60" w:name="lst:code15"/>
      <w:r>
        <w:t>Листинг 3.7 – Функция _НАЗВАНИЕ_ФУНКЦИИ_</w:t>
      </w:r>
    </w:p>
    <w:p w14:paraId="6EFEAB19" w14:textId="77777777" w:rsidR="008C65E3" w:rsidRPr="008C65E3" w:rsidRDefault="008C65E3">
      <w:pPr>
        <w:pStyle w:val="SourceCode"/>
        <w:rPr>
          <w:sz w:val="21"/>
        </w:rPr>
      </w:pPr>
    </w:p>
    <w:bookmarkEnd w:id="60"/>
    <w:p w14:paraId="3AF6DBE3" w14:textId="77777777" w:rsidR="008C65E3" w:rsidRDefault="008C65E3" w:rsidP="008C65E3">
      <w:pPr>
        <w:pStyle w:val="a1"/>
      </w:pPr>
      <w:r>
        <w:t xml:space="preserve">Постусловие </w:t>
      </w:r>
    </w:p>
    <w:p w14:paraId="2B5E6C68" w14:textId="77777777" w:rsidR="008C65E3" w:rsidRDefault="008C65E3">
      <w:pPr>
        <w:pStyle w:val="a1"/>
      </w:pPr>
      <w:r>
        <w:t>Тестирование функции</w:t>
      </w:r>
    </w:p>
    <w:p w14:paraId="60719C8F" w14:textId="77777777" w:rsidR="008C65E3" w:rsidRDefault="008C65E3">
      <w:pPr>
        <w:pStyle w:val="a1"/>
      </w:pPr>
      <w:r>
        <w:t xml:space="preserve">Исходный файл: Приведён в листинге </w:t>
      </w:r>
      <w:hyperlink w:anchor="lst:code10">
        <w:r>
          <w:rPr>
            <w:rStyle w:val="af2"/>
          </w:rPr>
          <w:t>3.2</w:t>
        </w:r>
      </w:hyperlink>
      <w:r>
        <w:t xml:space="preserve">. Ожидаемый результат: </w:t>
      </w:r>
    </w:p>
    <w:tbl>
      <w:tblPr>
        <w:tblStyle w:val="TableStyleGostNoHeader"/>
        <w:tblW w:w="0" w:type="auto"/>
        <w:tblLayout w:type="fixed"/>
        <w:tblLook w:val="04A0" w:firstRow="1" w:lastRow="0" w:firstColumn="1" w:lastColumn="0" w:noHBand="0" w:noVBand="1"/>
      </w:tblPr>
      <w:tblGrid>
        <w:gridCol w:w="3138"/>
      </w:tblGrid>
      <w:tr w:rsidR="008C65E3" w14:paraId="0C208BB2" w14:textId="77777777" w:rsidTr="008C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8" w:type="dxa"/>
          </w:tcPr>
          <w:p w14:paraId="018FFE6F" w14:textId="77777777" w:rsidR="008C65E3" w:rsidRDefault="008C65E3" w:rsidP="008C65E3">
            <w:pPr>
              <w:pStyle w:val="Compact"/>
              <w:spacing w:line="240" w:lineRule="auto"/>
              <w:jc w:val="center"/>
            </w:pPr>
            <w:r>
              <w:t>Практический результат</w:t>
            </w:r>
          </w:p>
        </w:tc>
      </w:tr>
    </w:tbl>
    <w:p w14:paraId="579BD4F3" w14:textId="77777777" w:rsidR="008C65E3" w:rsidRDefault="008C65E3">
      <w:pPr>
        <w:pStyle w:val="ImageCaption"/>
      </w:pPr>
      <w:r>
        <w:t>Рисунок 3.3 – Практический результат</w:t>
      </w:r>
    </w:p>
    <w:p w14:paraId="104556D8" w14:textId="77777777" w:rsidR="008C65E3" w:rsidRDefault="008C65E3">
      <w:pPr>
        <w:pStyle w:val="4"/>
      </w:pPr>
      <w:bookmarkStart w:id="61" w:name="функция-8"/>
      <w:bookmarkEnd w:id="59"/>
      <w:r>
        <w:lastRenderedPageBreak/>
        <w:t xml:space="preserve">Функция </w:t>
      </w:r>
    </w:p>
    <w:p w14:paraId="4F214F1F" w14:textId="77777777" w:rsidR="008C65E3" w:rsidRDefault="008C65E3" w:rsidP="008C65E3">
      <w:pPr>
        <w:pStyle w:val="a1"/>
      </w:pPr>
      <w:r>
        <w:t xml:space="preserve">Реализует: Доступ к записи по её порядковому номеру в файле, используя механизм прямого доступа к записи в двоичном файле Предисловие: </w:t>
      </w:r>
    </w:p>
    <w:p w14:paraId="4BE52A02" w14:textId="77777777" w:rsidR="008C65E3" w:rsidRDefault="008C65E3">
      <w:pPr>
        <w:pStyle w:val="affc"/>
      </w:pPr>
      <w:bookmarkStart w:id="62" w:name="lst:code16"/>
      <w:r>
        <w:t>Листинг 3.8 – Функция _НАЗВАНИЕ_ФУНКЦИИ_</w:t>
      </w:r>
    </w:p>
    <w:p w14:paraId="31896F16" w14:textId="77777777" w:rsidR="008C65E3" w:rsidRPr="008C65E3" w:rsidRDefault="008C65E3">
      <w:pPr>
        <w:pStyle w:val="SourceCode"/>
        <w:rPr>
          <w:sz w:val="21"/>
        </w:rPr>
      </w:pPr>
    </w:p>
    <w:bookmarkEnd w:id="62"/>
    <w:p w14:paraId="0077691A" w14:textId="77777777" w:rsidR="008C65E3" w:rsidRDefault="008C65E3" w:rsidP="008C65E3">
      <w:pPr>
        <w:pStyle w:val="a1"/>
      </w:pPr>
      <w:r>
        <w:t xml:space="preserve">Постусловие </w:t>
      </w:r>
    </w:p>
    <w:p w14:paraId="0007B037" w14:textId="77777777" w:rsidR="008C65E3" w:rsidRDefault="008C65E3">
      <w:pPr>
        <w:pStyle w:val="a1"/>
      </w:pPr>
      <w:r>
        <w:t>Тестирование функции</w:t>
      </w:r>
    </w:p>
    <w:p w14:paraId="41FFD013" w14:textId="77777777" w:rsidR="008C65E3" w:rsidRDefault="008C65E3">
      <w:pPr>
        <w:pStyle w:val="a1"/>
      </w:pPr>
      <w:r>
        <w:t xml:space="preserve">Исходный файл: Приведён в листинге </w:t>
      </w:r>
      <w:hyperlink w:anchor="lst:code10">
        <w:r>
          <w:rPr>
            <w:rStyle w:val="af2"/>
          </w:rPr>
          <w:t>3.2</w:t>
        </w:r>
      </w:hyperlink>
      <w:r>
        <w:t xml:space="preserve">. Входные данные:  Ожидаемый результат: </w:t>
      </w:r>
    </w:p>
    <w:tbl>
      <w:tblPr>
        <w:tblStyle w:val="TableStyleGostNoHeader"/>
        <w:tblW w:w="0" w:type="auto"/>
        <w:tblLayout w:type="fixed"/>
        <w:tblLook w:val="04A0" w:firstRow="1" w:lastRow="0" w:firstColumn="1" w:lastColumn="0" w:noHBand="0" w:noVBand="1"/>
      </w:tblPr>
      <w:tblGrid>
        <w:gridCol w:w="3138"/>
      </w:tblGrid>
      <w:tr w:rsidR="008C65E3" w14:paraId="22642363" w14:textId="77777777" w:rsidTr="008C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8" w:type="dxa"/>
          </w:tcPr>
          <w:p w14:paraId="0DDE40AF" w14:textId="77777777" w:rsidR="008C65E3" w:rsidRDefault="008C65E3" w:rsidP="008C65E3">
            <w:pPr>
              <w:pStyle w:val="Compact"/>
              <w:spacing w:line="240" w:lineRule="auto"/>
              <w:jc w:val="center"/>
            </w:pPr>
            <w:r>
              <w:t>Практический результат</w:t>
            </w:r>
          </w:p>
        </w:tc>
      </w:tr>
    </w:tbl>
    <w:p w14:paraId="76AE4E13" w14:textId="77777777" w:rsidR="008C65E3" w:rsidRDefault="008C65E3">
      <w:pPr>
        <w:pStyle w:val="ImageCaption"/>
      </w:pPr>
      <w:r>
        <w:t>Рисунок 3.4 – Практический результат</w:t>
      </w:r>
    </w:p>
    <w:p w14:paraId="17F62930" w14:textId="77777777" w:rsidR="008C65E3" w:rsidRDefault="008C65E3">
      <w:pPr>
        <w:pStyle w:val="4"/>
      </w:pPr>
      <w:bookmarkStart w:id="63" w:name="функция-9"/>
      <w:bookmarkEnd w:id="61"/>
      <w:r>
        <w:t xml:space="preserve">Функция </w:t>
      </w:r>
    </w:p>
    <w:p w14:paraId="5996DAB2" w14:textId="77777777" w:rsidR="008C65E3" w:rsidRDefault="008C65E3" w:rsidP="008C65E3">
      <w:pPr>
        <w:pStyle w:val="a1"/>
      </w:pPr>
      <w:r>
        <w:t xml:space="preserve">Реализует: Удаление записи с заданным значением ключа, путем замены на последнюю запись Предисловие: </w:t>
      </w:r>
    </w:p>
    <w:p w14:paraId="0B50CAB7" w14:textId="77777777" w:rsidR="008C65E3" w:rsidRDefault="008C65E3">
      <w:pPr>
        <w:pStyle w:val="affc"/>
      </w:pPr>
      <w:bookmarkStart w:id="64" w:name="lst:code17"/>
      <w:r>
        <w:t>Листинг 3.9 – Функция _НАЗВАНИЕ_ФУНКЦИИ_</w:t>
      </w:r>
    </w:p>
    <w:p w14:paraId="357D7F1C" w14:textId="77777777" w:rsidR="008C65E3" w:rsidRPr="008C65E3" w:rsidRDefault="008C65E3">
      <w:pPr>
        <w:pStyle w:val="SourceCode"/>
        <w:rPr>
          <w:sz w:val="21"/>
        </w:rPr>
      </w:pPr>
    </w:p>
    <w:bookmarkEnd w:id="64"/>
    <w:p w14:paraId="2A822A97" w14:textId="77777777" w:rsidR="008C65E3" w:rsidRDefault="008C65E3" w:rsidP="008C65E3">
      <w:pPr>
        <w:pStyle w:val="a1"/>
      </w:pPr>
      <w:r>
        <w:t xml:space="preserve">Постусловие </w:t>
      </w:r>
    </w:p>
    <w:p w14:paraId="5EA8BF64" w14:textId="77777777" w:rsidR="008C65E3" w:rsidRDefault="008C65E3">
      <w:pPr>
        <w:pStyle w:val="a1"/>
      </w:pPr>
      <w:r>
        <w:t>Тестирование функции</w:t>
      </w:r>
    </w:p>
    <w:p w14:paraId="0AC345AF" w14:textId="77777777" w:rsidR="008C65E3" w:rsidRDefault="008C65E3">
      <w:pPr>
        <w:pStyle w:val="a1"/>
      </w:pPr>
      <w:r>
        <w:t xml:space="preserve">Исходный файл: Приведён в листинге </w:t>
      </w:r>
      <w:hyperlink w:anchor="lst:code10">
        <w:r>
          <w:rPr>
            <w:rStyle w:val="af2"/>
          </w:rPr>
          <w:t>3.2</w:t>
        </w:r>
      </w:hyperlink>
      <w:r>
        <w:t xml:space="preserve">. Входные данные:  Ожидаемый результат: </w:t>
      </w:r>
    </w:p>
    <w:tbl>
      <w:tblPr>
        <w:tblStyle w:val="TableStyleGostNoHeader"/>
        <w:tblW w:w="0" w:type="auto"/>
        <w:tblLayout w:type="fixed"/>
        <w:tblLook w:val="04A0" w:firstRow="1" w:lastRow="0" w:firstColumn="1" w:lastColumn="0" w:noHBand="0" w:noVBand="1"/>
      </w:tblPr>
      <w:tblGrid>
        <w:gridCol w:w="3138"/>
      </w:tblGrid>
      <w:tr w:rsidR="008C65E3" w14:paraId="58554260" w14:textId="77777777" w:rsidTr="008C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8" w:type="dxa"/>
          </w:tcPr>
          <w:p w14:paraId="005502B3" w14:textId="77777777" w:rsidR="008C65E3" w:rsidRDefault="008C65E3" w:rsidP="008C65E3">
            <w:pPr>
              <w:pStyle w:val="Compact"/>
              <w:spacing w:line="240" w:lineRule="auto"/>
              <w:jc w:val="center"/>
            </w:pPr>
            <w:r>
              <w:t>Практический результат</w:t>
            </w:r>
          </w:p>
        </w:tc>
      </w:tr>
    </w:tbl>
    <w:p w14:paraId="59E0434D" w14:textId="77777777" w:rsidR="008C65E3" w:rsidRDefault="008C65E3">
      <w:pPr>
        <w:pStyle w:val="ImageCaption"/>
      </w:pPr>
      <w:r>
        <w:t>Рисунок 3.5 – Практический результат</w:t>
      </w:r>
    </w:p>
    <w:p w14:paraId="0B82D4D1" w14:textId="77777777" w:rsidR="008C65E3" w:rsidRDefault="008C65E3">
      <w:pPr>
        <w:pStyle w:val="a1"/>
      </w:pPr>
      <w:r>
        <w:t xml:space="preserve">[Первая_функция_варианта] # #### Функция  Реализует:  Предисловие: </w:t>
      </w:r>
    </w:p>
    <w:p w14:paraId="352B025C" w14:textId="77777777" w:rsidR="008C65E3" w:rsidRDefault="008C65E3">
      <w:pPr>
        <w:pStyle w:val="affc"/>
      </w:pPr>
      <w:bookmarkStart w:id="65" w:name="lst:code18"/>
      <w:r>
        <w:t>Листинг 3.10 – Функция _НАЗВАНИЕ_ФУНКЦИИ_</w:t>
      </w:r>
    </w:p>
    <w:p w14:paraId="4E06523F" w14:textId="77777777" w:rsidR="008C65E3" w:rsidRPr="008C65E3" w:rsidRDefault="008C65E3">
      <w:pPr>
        <w:pStyle w:val="SourceCode"/>
        <w:rPr>
          <w:sz w:val="21"/>
        </w:rPr>
      </w:pPr>
    </w:p>
    <w:bookmarkEnd w:id="65"/>
    <w:p w14:paraId="638E1805" w14:textId="77777777" w:rsidR="008C65E3" w:rsidRDefault="008C65E3" w:rsidP="008C65E3">
      <w:pPr>
        <w:pStyle w:val="a1"/>
      </w:pPr>
      <w:r>
        <w:t xml:space="preserve">Постусловие </w:t>
      </w:r>
    </w:p>
    <w:p w14:paraId="5D3C6F8D" w14:textId="77777777" w:rsidR="008C65E3" w:rsidRDefault="008C65E3">
      <w:pPr>
        <w:pStyle w:val="a1"/>
      </w:pPr>
      <w:r>
        <w:t>Тестирование функции</w:t>
      </w:r>
    </w:p>
    <w:p w14:paraId="72905819" w14:textId="77777777" w:rsidR="008C65E3" w:rsidRDefault="008C65E3">
      <w:pPr>
        <w:pStyle w:val="a1"/>
      </w:pPr>
      <w:r>
        <w:lastRenderedPageBreak/>
        <w:t xml:space="preserve">Исходный файл: Приведён в листинге </w:t>
      </w:r>
      <w:hyperlink w:anchor="lst:code10">
        <w:r>
          <w:rPr>
            <w:rStyle w:val="af2"/>
          </w:rPr>
          <w:t>3.2</w:t>
        </w:r>
      </w:hyperlink>
      <w:r>
        <w:t xml:space="preserve">. Входные данные:  Ожидаемый результат: </w:t>
      </w:r>
    </w:p>
    <w:tbl>
      <w:tblPr>
        <w:tblStyle w:val="TableStyleGostNoHeader"/>
        <w:tblW w:w="0" w:type="auto"/>
        <w:tblLayout w:type="fixed"/>
        <w:tblLook w:val="04A0" w:firstRow="1" w:lastRow="0" w:firstColumn="1" w:lastColumn="0" w:noHBand="0" w:noVBand="1"/>
      </w:tblPr>
      <w:tblGrid>
        <w:gridCol w:w="3138"/>
      </w:tblGrid>
      <w:tr w:rsidR="008C65E3" w14:paraId="198F14CA" w14:textId="77777777" w:rsidTr="008C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8" w:type="dxa"/>
          </w:tcPr>
          <w:p w14:paraId="2690BC28" w14:textId="77777777" w:rsidR="008C65E3" w:rsidRDefault="008C65E3" w:rsidP="008C65E3">
            <w:pPr>
              <w:pStyle w:val="Compact"/>
              <w:spacing w:line="240" w:lineRule="auto"/>
              <w:jc w:val="center"/>
            </w:pPr>
            <w:r>
              <w:t>Практический результат</w:t>
            </w:r>
          </w:p>
        </w:tc>
      </w:tr>
    </w:tbl>
    <w:p w14:paraId="211D3D16" w14:textId="77777777" w:rsidR="008C65E3" w:rsidRDefault="008C65E3">
      <w:pPr>
        <w:pStyle w:val="ImageCaption"/>
      </w:pPr>
      <w:r>
        <w:t>Рисунок 3.6 – Практический результат</w:t>
      </w:r>
    </w:p>
    <w:p w14:paraId="79BD3534" w14:textId="77777777" w:rsidR="008C65E3" w:rsidRDefault="008C65E3">
      <w:pPr>
        <w:pStyle w:val="a1"/>
      </w:pPr>
      <w:r>
        <w:t xml:space="preserve">[Вторая_функция_варианта] # #### Функция  Реализует:  Предисловие: </w:t>
      </w:r>
    </w:p>
    <w:p w14:paraId="6AAEFF47" w14:textId="77777777" w:rsidR="008C65E3" w:rsidRDefault="008C65E3">
      <w:pPr>
        <w:pStyle w:val="affc"/>
      </w:pPr>
      <w:bookmarkStart w:id="66" w:name="lst:code19"/>
      <w:r>
        <w:t>Листинг 3.11 – Функция _НАЗВАНИЕ_ФУНКЦИИ_</w:t>
      </w:r>
    </w:p>
    <w:p w14:paraId="56843C81" w14:textId="77777777" w:rsidR="008C65E3" w:rsidRPr="008C65E3" w:rsidRDefault="008C65E3">
      <w:pPr>
        <w:pStyle w:val="SourceCode"/>
        <w:rPr>
          <w:sz w:val="21"/>
        </w:rPr>
      </w:pPr>
    </w:p>
    <w:bookmarkEnd w:id="66"/>
    <w:p w14:paraId="2A12086A" w14:textId="77777777" w:rsidR="008C65E3" w:rsidRDefault="008C65E3" w:rsidP="008C65E3">
      <w:pPr>
        <w:pStyle w:val="a1"/>
      </w:pPr>
      <w:r>
        <w:t xml:space="preserve">Постусловие </w:t>
      </w:r>
    </w:p>
    <w:p w14:paraId="10D9A566" w14:textId="77777777" w:rsidR="008C65E3" w:rsidRDefault="008C65E3">
      <w:pPr>
        <w:pStyle w:val="a1"/>
      </w:pPr>
      <w:r>
        <w:t>Тестирование функции</w:t>
      </w:r>
    </w:p>
    <w:p w14:paraId="08AAFA32" w14:textId="77777777" w:rsidR="008C65E3" w:rsidRDefault="008C65E3">
      <w:pPr>
        <w:pStyle w:val="a1"/>
      </w:pPr>
      <w:r>
        <w:t xml:space="preserve">Исходный файл: Приведён в листинге </w:t>
      </w:r>
      <w:hyperlink w:anchor="lst:code10">
        <w:r>
          <w:rPr>
            <w:rStyle w:val="af2"/>
          </w:rPr>
          <w:t>3.2</w:t>
        </w:r>
      </w:hyperlink>
      <w:r>
        <w:t xml:space="preserve">. Входные данные:  Ожидаемый результат: </w:t>
      </w:r>
    </w:p>
    <w:tbl>
      <w:tblPr>
        <w:tblStyle w:val="TableStyleGostNoHeader"/>
        <w:tblW w:w="0" w:type="auto"/>
        <w:tblLayout w:type="fixed"/>
        <w:tblLook w:val="04A0" w:firstRow="1" w:lastRow="0" w:firstColumn="1" w:lastColumn="0" w:noHBand="0" w:noVBand="1"/>
      </w:tblPr>
      <w:tblGrid>
        <w:gridCol w:w="3138"/>
      </w:tblGrid>
      <w:tr w:rsidR="008C65E3" w14:paraId="025A5C2E" w14:textId="77777777" w:rsidTr="008C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8" w:type="dxa"/>
          </w:tcPr>
          <w:p w14:paraId="224D1639" w14:textId="77777777" w:rsidR="008C65E3" w:rsidRDefault="008C65E3" w:rsidP="008C65E3">
            <w:pPr>
              <w:pStyle w:val="Compact"/>
              <w:spacing w:line="240" w:lineRule="auto"/>
              <w:jc w:val="center"/>
            </w:pPr>
            <w:r>
              <w:t>Практический результат</w:t>
            </w:r>
          </w:p>
        </w:tc>
      </w:tr>
    </w:tbl>
    <w:p w14:paraId="5F8F1186" w14:textId="77777777" w:rsidR="008C65E3" w:rsidRDefault="008C65E3">
      <w:pPr>
        <w:pStyle w:val="ImageCaption"/>
      </w:pPr>
      <w:r>
        <w:t>Рисунок 3.7 – Практический результат</w:t>
      </w:r>
    </w:p>
    <w:p w14:paraId="0EA02018" w14:textId="77777777" w:rsidR="008C65E3" w:rsidRDefault="008C65E3">
      <w:pPr>
        <w:pStyle w:val="3"/>
      </w:pPr>
      <w:bookmarkStart w:id="67" w:name="код-основной-программы-1"/>
      <w:bookmarkStart w:id="68" w:name="_Toc146827923"/>
      <w:bookmarkEnd w:id="53"/>
      <w:bookmarkEnd w:id="63"/>
      <w:r>
        <w:t>Код основной программы</w:t>
      </w:r>
      <w:bookmarkEnd w:id="68"/>
    </w:p>
    <w:p w14:paraId="2FFBFE1B" w14:textId="77777777" w:rsidR="008C65E3" w:rsidRDefault="008C65E3" w:rsidP="008C65E3">
      <w:pPr>
        <w:pStyle w:val="a1"/>
      </w:pPr>
      <w:r>
        <w:t xml:space="preserve">Код основной программы приведён в листинге </w:t>
      </w:r>
      <w:hyperlink w:anchor="lst:code20">
        <w:r>
          <w:rPr>
            <w:rStyle w:val="af2"/>
          </w:rPr>
          <w:t>3.12</w:t>
        </w:r>
      </w:hyperlink>
    </w:p>
    <w:p w14:paraId="71500CED" w14:textId="77777777" w:rsidR="008C65E3" w:rsidRDefault="008C65E3">
      <w:pPr>
        <w:pStyle w:val="affc"/>
      </w:pPr>
      <w:bookmarkStart w:id="69" w:name="lst:code20"/>
      <w:r>
        <w:t>Листинг 3.12 – Код основной программы</w:t>
      </w:r>
    </w:p>
    <w:p w14:paraId="270CC601" w14:textId="77777777" w:rsidR="008C65E3" w:rsidRPr="008C65E3" w:rsidRDefault="008C65E3">
      <w:pPr>
        <w:pStyle w:val="SourceCode"/>
        <w:rPr>
          <w:sz w:val="21"/>
        </w:rPr>
      </w:pPr>
    </w:p>
    <w:p w14:paraId="3014C90A" w14:textId="77777777" w:rsidR="008C65E3" w:rsidRDefault="008C65E3">
      <w:pPr>
        <w:pStyle w:val="2"/>
      </w:pPr>
      <w:bookmarkStart w:id="70" w:name="результаты-тестирования-1"/>
      <w:bookmarkStart w:id="71" w:name="_Toc146827924"/>
      <w:bookmarkEnd w:id="45"/>
      <w:bookmarkEnd w:id="67"/>
      <w:bookmarkEnd w:id="69"/>
      <w:r>
        <w:t>Результаты тестирования</w:t>
      </w:r>
      <w:bookmarkEnd w:id="71"/>
    </w:p>
    <w:p w14:paraId="64C23AAB" w14:textId="1E7ECDEF" w:rsidR="00B56768" w:rsidRPr="00CA50BC" w:rsidRDefault="008C65E3" w:rsidP="008C65E3">
      <w:pPr>
        <w:pStyle w:val="a1"/>
        <w:rPr>
          <w:noProof/>
          <w:lang w:val="en-US"/>
        </w:rPr>
      </w:pPr>
      <w:r>
        <w:t>Скриншоты тестов каждой функции приведены на рисунках (</w:t>
      </w:r>
      <w:hyperlink w:anchor="fig:image6">
        <w:r>
          <w:rPr>
            <w:rStyle w:val="af2"/>
          </w:rPr>
          <w:t>3.1</w:t>
        </w:r>
      </w:hyperlink>
      <w:r>
        <w:t xml:space="preserve"> - </w:t>
      </w:r>
      <w:hyperlink w:anchor="fig:image12">
        <w:r>
          <w:rPr>
            <w:rStyle w:val="af2"/>
          </w:rPr>
          <w:t>3.7</w:t>
        </w:r>
      </w:hyperlink>
      <w:r>
        <w:t xml:space="preserve">) Все тесты </w:t>
      </w:r>
      <w:bookmarkEnd w:id="31"/>
      <w:bookmarkEnd w:id="70"/>
    </w:p>
    <w:sectPr w:rsidR="00B56768" w:rsidRPr="00CA50BC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5CFC5" w14:textId="77777777" w:rsidR="00E5460C" w:rsidRDefault="00E5460C">
      <w:r>
        <w:separator/>
      </w:r>
    </w:p>
    <w:p w14:paraId="5CF09F5E" w14:textId="77777777" w:rsidR="00E5460C" w:rsidRDefault="00E5460C"/>
  </w:endnote>
  <w:endnote w:type="continuationSeparator" w:id="0">
    <w:p w14:paraId="33FBD79E" w14:textId="77777777" w:rsidR="00E5460C" w:rsidRDefault="00E5460C">
      <w:r>
        <w:continuationSeparator/>
      </w:r>
    </w:p>
    <w:p w14:paraId="5F8B8AB5" w14:textId="77777777" w:rsidR="00E5460C" w:rsidRDefault="00E546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altName w:val="PT Serif"/>
    <w:charset w:val="CC"/>
    <w:family w:val="roman"/>
    <w:pitch w:val="variable"/>
    <w:sig w:usb0="A00002EF" w:usb1="5000204B" w:usb2="00000000" w:usb3="00000000" w:csb0="00000097" w:csb1="00000000"/>
    <w:embedRegular r:id="rId1" w:fontKey="{F99EF56C-34A8-4702-9B6F-34EF8976515A}"/>
    <w:embedBold r:id="rId2" w:fontKey="{31EEB053-08B3-458D-91AD-8A6C68992CA2}"/>
    <w:embedItalic r:id="rId3" w:fontKey="{924612D1-8E12-49E9-88C3-156AAC07B404}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EndPr/>
    <w:sdtContent>
      <w:p w14:paraId="42898D77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9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33652" w14:textId="77777777" w:rsidR="00E5460C" w:rsidRDefault="00E5460C">
      <w:r>
        <w:separator/>
      </w:r>
    </w:p>
    <w:p w14:paraId="2017CEF8" w14:textId="77777777" w:rsidR="00E5460C" w:rsidRDefault="00E5460C"/>
  </w:footnote>
  <w:footnote w:type="continuationSeparator" w:id="0">
    <w:p w14:paraId="5B86F1B1" w14:textId="77777777" w:rsidR="00E5460C" w:rsidRDefault="00E5460C">
      <w:r>
        <w:continuationSeparator/>
      </w:r>
    </w:p>
    <w:p w14:paraId="62F2F9BA" w14:textId="77777777" w:rsidR="00E5460C" w:rsidRDefault="00E546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92F42E4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position w:val="-8"/>
        <w:sz w:val="28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C2BC3B1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/>
        <w:position w:val="-8"/>
        <w:sz w:val="28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position w:val="-8"/>
        <w:sz w:val="28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19845A4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</w:rPr>
    </w:lvl>
  </w:abstractNum>
  <w:abstractNum w:abstractNumId="4" w15:restartNumberingAfterBreak="0">
    <w:nsid w:val="FFFFFF7D"/>
    <w:multiLevelType w:val="singleLevel"/>
    <w:tmpl w:val="984AD43A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</w:rPr>
    </w:lvl>
  </w:abstractNum>
  <w:abstractNum w:abstractNumId="5" w15:restartNumberingAfterBreak="0">
    <w:nsid w:val="FFFFFF7E"/>
    <w:multiLevelType w:val="singleLevel"/>
    <w:tmpl w:val="3DF2D71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</w:rPr>
    </w:lvl>
  </w:abstractNum>
  <w:abstractNum w:abstractNumId="6" w15:restartNumberingAfterBreak="0">
    <w:nsid w:val="FFFFFF80"/>
    <w:multiLevelType w:val="singleLevel"/>
    <w:tmpl w:val="E5FA477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8"/>
      </w:rPr>
    </w:lvl>
  </w:abstractNum>
  <w:abstractNum w:abstractNumId="7" w15:restartNumberingAfterBreak="0">
    <w:nsid w:val="FFFFFF81"/>
    <w:multiLevelType w:val="singleLevel"/>
    <w:tmpl w:val="85C6750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8"/>
      </w:rPr>
    </w:lvl>
  </w:abstractNum>
  <w:abstractNum w:abstractNumId="8" w15:restartNumberingAfterBreak="0">
    <w:nsid w:val="FFFFFF82"/>
    <w:multiLevelType w:val="singleLevel"/>
    <w:tmpl w:val="CB60B14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8"/>
      </w:rPr>
    </w:lvl>
  </w:abstractNum>
  <w:abstractNum w:abstractNumId="9" w15:restartNumberingAfterBreak="0">
    <w:nsid w:val="FFFFFF83"/>
    <w:multiLevelType w:val="singleLevel"/>
    <w:tmpl w:val="C554D82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8"/>
      </w:rPr>
    </w:lvl>
  </w:abstractNum>
  <w:abstractNum w:abstractNumId="10" w15:restartNumberingAfterBreak="0">
    <w:nsid w:val="FFFFFF88"/>
    <w:multiLevelType w:val="singleLevel"/>
    <w:tmpl w:val="9F945D12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</w:rPr>
    </w:lvl>
  </w:abstractNum>
  <w:abstractNum w:abstractNumId="11" w15:restartNumberingAfterBreak="0">
    <w:nsid w:val="FFFFFF89"/>
    <w:multiLevelType w:val="singleLevel"/>
    <w:tmpl w:val="EEC0ED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8"/>
      </w:rPr>
    </w:lvl>
  </w:abstractNum>
  <w:abstractNum w:abstractNumId="12" w15:restartNumberingAfterBreak="0">
    <w:nsid w:val="00000006"/>
    <w:multiLevelType w:val="singleLevel"/>
    <w:tmpl w:val="2D6005AC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</w:rPr>
    </w:lvl>
  </w:abstractNum>
  <w:abstractNum w:abstractNumId="13" w15:restartNumberingAfterBreak="0">
    <w:nsid w:val="00000019"/>
    <w:multiLevelType w:val="multilevel"/>
    <w:tmpl w:val="6D7210B6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/>
        <w:position w:val="-8"/>
        <w:sz w:val="28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position w:val="-8"/>
        <w:sz w:val="2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64D6C738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/>
        <w:position w:val="-8"/>
        <w:sz w:val="28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position w:val="-8"/>
        <w:sz w:val="2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A991"/>
    <w:multiLevelType w:val="multilevel"/>
    <w:tmpl w:val="76C4985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position w:val="-8"/>
        <w:sz w:val="28"/>
      </w:r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6" w15:restartNumberingAfterBreak="0">
    <w:nsid w:val="00A99411"/>
    <w:multiLevelType w:val="multilevel"/>
    <w:tmpl w:val="2C2E46E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/>
        <w:sz w:val="28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0A99415"/>
    <w:multiLevelType w:val="multilevel"/>
    <w:tmpl w:val="7A9C16C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/>
        <w:sz w:val="28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0A99417"/>
    <w:multiLevelType w:val="multilevel"/>
    <w:tmpl w:val="10E0D162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/>
        <w:sz w:val="28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1456E31"/>
    <w:multiLevelType w:val="multilevel"/>
    <w:tmpl w:val="F6943AF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22E5BB5"/>
    <w:multiLevelType w:val="multilevel"/>
    <w:tmpl w:val="A7F4D748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02EB2671"/>
    <w:multiLevelType w:val="multilevel"/>
    <w:tmpl w:val="26A055B2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 w:hint="default"/>
        <w:position w:val="-8"/>
        <w:sz w:val="28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22" w15:restartNumberingAfterBreak="0">
    <w:nsid w:val="126D18AB"/>
    <w:multiLevelType w:val="multilevel"/>
    <w:tmpl w:val="45CC1F92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 w:hint="default"/>
        <w:position w:val="-8"/>
        <w:sz w:val="28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23" w15:restartNumberingAfterBreak="0">
    <w:nsid w:val="16DC3DF2"/>
    <w:multiLevelType w:val="multilevel"/>
    <w:tmpl w:val="88387428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1FB76F32"/>
    <w:multiLevelType w:val="multilevel"/>
    <w:tmpl w:val="8BFE235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caps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555CB"/>
    <w:multiLevelType w:val="multilevel"/>
    <w:tmpl w:val="1DD61F88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/>
        <w:sz w:val="28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68C0EE7"/>
    <w:multiLevelType w:val="multilevel"/>
    <w:tmpl w:val="6570108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C1AC1"/>
    <w:multiLevelType w:val="multilevel"/>
    <w:tmpl w:val="133A0BB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6C2F0ABB"/>
    <w:multiLevelType w:val="multilevel"/>
    <w:tmpl w:val="D30ACB3A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 w:hint="default"/>
        <w:position w:val="-8"/>
        <w:sz w:val="28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9"/>
  </w:num>
  <w:num w:numId="2">
    <w:abstractNumId w:val="24"/>
  </w:num>
  <w:num w:numId="3">
    <w:abstractNumId w:val="27"/>
  </w:num>
  <w:num w:numId="4">
    <w:abstractNumId w:val="28"/>
  </w:num>
  <w:num w:numId="5">
    <w:abstractNumId w:val="23"/>
  </w:num>
  <w:num w:numId="6">
    <w:abstractNumId w:val="20"/>
  </w:num>
  <w:num w:numId="7">
    <w:abstractNumId w:val="21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 w:numId="32">
    <w:abstractNumId w:val="19"/>
  </w:num>
  <w:num w:numId="33">
    <w:abstractNumId w:val="26"/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1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4615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1A7F"/>
    <w:rsid w:val="001A4757"/>
    <w:rsid w:val="001B17C3"/>
    <w:rsid w:val="001B2937"/>
    <w:rsid w:val="001B2B71"/>
    <w:rsid w:val="001B345B"/>
    <w:rsid w:val="001B3C72"/>
    <w:rsid w:val="001B4098"/>
    <w:rsid w:val="001B433E"/>
    <w:rsid w:val="001B55D1"/>
    <w:rsid w:val="001C0B9B"/>
    <w:rsid w:val="001C53B7"/>
    <w:rsid w:val="001C551E"/>
    <w:rsid w:val="001D077C"/>
    <w:rsid w:val="001E103B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134F"/>
    <w:rsid w:val="003421EC"/>
    <w:rsid w:val="0034552C"/>
    <w:rsid w:val="003471EB"/>
    <w:rsid w:val="003572F1"/>
    <w:rsid w:val="003660B4"/>
    <w:rsid w:val="0037748A"/>
    <w:rsid w:val="00380AB6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405"/>
    <w:rsid w:val="00473C0A"/>
    <w:rsid w:val="00474E5B"/>
    <w:rsid w:val="00474EED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71BA5"/>
    <w:rsid w:val="005848D8"/>
    <w:rsid w:val="00592EF8"/>
    <w:rsid w:val="00597BA4"/>
    <w:rsid w:val="005A0AF0"/>
    <w:rsid w:val="005A4EA9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0F13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3342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C755A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65E3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1E2E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56768"/>
    <w:rsid w:val="00B605F8"/>
    <w:rsid w:val="00B65E8C"/>
    <w:rsid w:val="00B66BF3"/>
    <w:rsid w:val="00B72818"/>
    <w:rsid w:val="00B74163"/>
    <w:rsid w:val="00B752DB"/>
    <w:rsid w:val="00B762DA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08"/>
    <w:rsid w:val="00C86823"/>
    <w:rsid w:val="00C93C82"/>
    <w:rsid w:val="00C959D2"/>
    <w:rsid w:val="00CA2F34"/>
    <w:rsid w:val="00CA50BC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0C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ADFCD77"/>
  <w15:docId w15:val="{E765CE37-4571-4871-8881-72493515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0AB6"/>
    <w:pPr>
      <w:spacing w:before="120" w:line="360" w:lineRule="auto"/>
      <w:jc w:val="both"/>
    </w:pPr>
    <w:rPr>
      <w:sz w:val="28"/>
    </w:rPr>
  </w:style>
  <w:style w:type="paragraph" w:styleId="12">
    <w:name w:val="heading 1"/>
    <w:basedOn w:val="a0"/>
    <w:next w:val="2"/>
    <w:link w:val="13"/>
    <w:uiPriority w:val="9"/>
    <w:qFormat/>
    <w:rsid w:val="00CA50BC"/>
    <w:pPr>
      <w:keepNext/>
      <w:pageBreakBefore/>
      <w:widowControl w:val="0"/>
      <w:numPr>
        <w:numId w:val="1"/>
      </w:numPr>
      <w:tabs>
        <w:tab w:val="left" w:pos="284"/>
      </w:tabs>
      <w:suppressAutoHyphens/>
      <w:spacing w:before="0" w:after="240"/>
      <w:ind w:left="0" w:firstLine="709"/>
      <w:outlineLvl w:val="0"/>
    </w:pPr>
    <w:rPr>
      <w:b/>
      <w:caps/>
      <w:sz w:val="36"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A50BC"/>
    <w:pPr>
      <w:keepNext/>
      <w:keepLines/>
      <w:numPr>
        <w:ilvl w:val="1"/>
        <w:numId w:val="1"/>
      </w:numPr>
      <w:suppressAutoHyphens/>
      <w:spacing w:before="480" w:after="240"/>
      <w:ind w:left="0" w:firstLine="709"/>
      <w:outlineLvl w:val="1"/>
    </w:pPr>
    <w:rPr>
      <w:b/>
      <w:bCs/>
      <w:iCs/>
      <w:sz w:val="32"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CA50BC"/>
    <w:pPr>
      <w:numPr>
        <w:ilvl w:val="2"/>
      </w:numPr>
      <w:ind w:left="0" w:firstLine="709"/>
      <w:outlineLvl w:val="2"/>
    </w:pPr>
    <w:rPr>
      <w:rFonts w:cs="Arial"/>
      <w:bCs w:val="0"/>
      <w:sz w:val="28"/>
      <w:szCs w:val="26"/>
    </w:rPr>
  </w:style>
  <w:style w:type="paragraph" w:styleId="4">
    <w:name w:val="heading 4"/>
    <w:basedOn w:val="3"/>
    <w:next w:val="a1"/>
    <w:link w:val="40"/>
    <w:uiPriority w:val="9"/>
    <w:qFormat/>
    <w:rsid w:val="00CA50BC"/>
    <w:pPr>
      <w:numPr>
        <w:ilvl w:val="3"/>
      </w:numPr>
      <w:spacing w:before="0" w:after="0"/>
      <w:ind w:left="0" w:firstLine="709"/>
      <w:outlineLvl w:val="3"/>
    </w:pPr>
    <w:rPr>
      <w:bCs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CA50BC"/>
    <w:rPr>
      <w:rFonts w:cs="Arial"/>
      <w:b/>
      <w:bCs/>
      <w:iCs/>
      <w:sz w:val="28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CA50BC"/>
    <w:rPr>
      <w:b/>
      <w:caps/>
      <w:sz w:val="36"/>
      <w:lang w:eastAsia="x-none"/>
    </w:rPr>
  </w:style>
  <w:style w:type="character" w:customStyle="1" w:styleId="20">
    <w:name w:val="Заголовок 2 Знак"/>
    <w:link w:val="2"/>
    <w:uiPriority w:val="9"/>
    <w:rsid w:val="00CA50BC"/>
    <w:rPr>
      <w:b/>
      <w:bCs/>
      <w:iCs/>
      <w:sz w:val="32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571BA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 w:after="20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571BA5"/>
    <w:rPr>
      <w:rFonts w:ascii="Courier New" w:hAnsi="Courier New" w:cs="Courier New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caps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table" w:customStyle="1" w:styleId="16">
    <w:name w:val="Сетка таблицы1"/>
    <w:basedOn w:val="a3"/>
    <w:next w:val="ab"/>
    <w:uiPriority w:val="59"/>
    <w:rsid w:val="001B3C72"/>
    <w:rPr>
      <w:rFonts w:ascii="Calibri" w:eastAsia="Calibri" w:hAnsi="Calibri" w:cs="SimSu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aption"/>
    <w:basedOn w:val="a0"/>
    <w:next w:val="a0"/>
    <w:qFormat/>
    <w:rsid w:val="000A4615"/>
    <w:pPr>
      <w:spacing w:before="0"/>
    </w:pPr>
    <w:rPr>
      <w:iCs/>
      <w:sz w:val="24"/>
      <w:szCs w:val="18"/>
    </w:rPr>
  </w:style>
  <w:style w:type="character" w:customStyle="1" w:styleId="UnnumberedHeadingOneNoTOC">
    <w:name w:val="UnnumberedHeadingOneNoTOC"/>
    <w:rsid w:val="008C6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0BE5D-A101-4743-9823-E52CDBA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13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12459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User</cp:lastModifiedBy>
  <cp:revision>4</cp:revision>
  <cp:lastPrinted>2023-09-28T18:10:00Z</cp:lastPrinted>
  <dcterms:created xsi:type="dcterms:W3CDTF">2023-09-28T18:10:00Z</dcterms:created>
  <dcterms:modified xsi:type="dcterms:W3CDTF">2023-09-28T18:10:00Z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