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1396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jc w:val="center"/>
        <w:rPr>
          <w:b/>
          <w:bCs/>
          <w:sz w:val="32"/>
          <w:szCs w:val="32"/>
        </w:rPr>
      </w:pPr>
      <w:r w:rsidRPr="001B3C72">
        <w:rPr>
          <w:b/>
          <w:bCs/>
          <w:sz w:val="32"/>
          <w:szCs w:val="32"/>
        </w:rPr>
        <w:t>Титульный лист материалов по дисциплине</w:t>
      </w:r>
    </w:p>
    <w:p w14:paraId="39102F58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jc w:val="center"/>
        <w:rPr>
          <w:i/>
          <w:iCs/>
          <w:szCs w:val="28"/>
        </w:rPr>
      </w:pPr>
    </w:p>
    <w:p w14:paraId="3CF5123E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rPr>
          <w:szCs w:val="28"/>
        </w:rPr>
      </w:pPr>
    </w:p>
    <w:tbl>
      <w:tblPr>
        <w:tblStyle w:val="16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1B3C72" w:rsidRPr="001B3C72" w14:paraId="270D570E" w14:textId="77777777" w:rsidTr="002D115F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20C9B51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7535ABD1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" w:hanging="28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Структуры и алгоритмы обработки данных (ч. 2)</w:t>
            </w:r>
          </w:p>
        </w:tc>
      </w:tr>
      <w:tr w:rsidR="001B3C72" w:rsidRPr="001B3C72" w14:paraId="568E9C92" w14:textId="77777777" w:rsidTr="002D115F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5D17DB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10D1AAB5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1B3C72" w:rsidRPr="001B3C72" w14:paraId="7263F19F" w14:textId="77777777" w:rsidTr="002D115F">
        <w:trPr>
          <w:trHeight w:val="1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38197D6F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4EDD07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b/>
                <w:bCs/>
              </w:rPr>
              <w:t>ИТ</w:t>
            </w:r>
          </w:p>
        </w:tc>
      </w:tr>
      <w:tr w:rsidR="001B3C72" w:rsidRPr="001B3C72" w14:paraId="229AFA18" w14:textId="77777777" w:rsidTr="002D115F">
        <w:trPr>
          <w:trHeight w:val="614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7F395306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</w:tcPr>
          <w:p w14:paraId="55330D88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Математического обеспечения и стандартизации информационных технологий</w:t>
            </w:r>
          </w:p>
        </w:tc>
      </w:tr>
      <w:tr w:rsidR="001B3C72" w:rsidRPr="001B3C72" w14:paraId="5732A8A5" w14:textId="77777777" w:rsidTr="002D115F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2E791C79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74618CF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полное наименование кафедры)</w:t>
            </w:r>
          </w:p>
        </w:tc>
      </w:tr>
      <w:tr w:rsidR="001B3C72" w:rsidRPr="001B3C72" w14:paraId="6902723A" w14:textId="77777777" w:rsidTr="002D115F">
        <w:trPr>
          <w:trHeight w:val="172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D7CAE1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32E79C6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Практические работы</w:t>
            </w:r>
          </w:p>
        </w:tc>
      </w:tr>
      <w:tr w:rsidR="001B3C72" w:rsidRPr="001B3C72" w14:paraId="4786D255" w14:textId="77777777" w:rsidTr="002D115F">
        <w:trPr>
          <w:trHeight w:val="7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1DE4F7F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40A3B03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(в соответствии с пп.1-11)</w:t>
            </w:r>
          </w:p>
        </w:tc>
      </w:tr>
      <w:tr w:rsidR="001B3C72" w:rsidRPr="001B3C72" w14:paraId="427957A8" w14:textId="77777777" w:rsidTr="002D115F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A3FE49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20323DCB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Красников С.А., Рысин М.Л., Скворцова Л.А., Туманова М.Б., Макеева О.В., Сартаков М.В.</w:t>
            </w:r>
          </w:p>
        </w:tc>
      </w:tr>
      <w:tr w:rsidR="001B3C72" w:rsidRPr="001B3C72" w14:paraId="3D5BB67C" w14:textId="77777777" w:rsidTr="002D115F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424A9BD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4D908C1B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vertAlign w:val="superscript"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(фамилия, имя, отчество)</w:t>
            </w:r>
          </w:p>
        </w:tc>
      </w:tr>
      <w:tr w:rsidR="001B3C72" w:rsidRPr="001B3C72" w14:paraId="30A905A2" w14:textId="77777777" w:rsidTr="002D115F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0274824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  <w:r w:rsidRPr="001B3C72">
              <w:rPr>
                <w:rFonts w:ascii="Times New Roman" w:hAnsi="Times New Roman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AB58480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b/>
                <w:bCs/>
              </w:rPr>
              <w:t>3 семестр, 2023-2024 уч. год</w:t>
            </w:r>
          </w:p>
        </w:tc>
      </w:tr>
      <w:tr w:rsidR="001B3C72" w:rsidRPr="001B3C72" w14:paraId="35BAF6E0" w14:textId="77777777" w:rsidTr="002D115F">
        <w:trPr>
          <w:trHeight w:val="4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5F49EE3E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3245AAEC" w14:textId="77777777" w:rsidR="001B3C72" w:rsidRPr="001B3C72" w:rsidRDefault="001B3C72" w:rsidP="001B3C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/>
                <w:b/>
                <w:bCs/>
              </w:rPr>
            </w:pPr>
            <w:r w:rsidRPr="001B3C72">
              <w:rPr>
                <w:rFonts w:ascii="Times New Roman" w:hAnsi="Times New Roman"/>
                <w:vertAlign w:val="superscript"/>
              </w:rPr>
              <w:t>(указать семестр обучения, учебный год)</w:t>
            </w:r>
          </w:p>
        </w:tc>
      </w:tr>
    </w:tbl>
    <w:p w14:paraId="609DD2BA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ind w:firstLine="709"/>
        <w:rPr>
          <w:szCs w:val="28"/>
        </w:rPr>
      </w:pPr>
    </w:p>
    <w:p w14:paraId="21AA243B" w14:textId="77777777" w:rsidR="001B3C72" w:rsidRPr="001B3C72" w:rsidRDefault="001B3C72" w:rsidP="001B3C72">
      <w:pPr>
        <w:widowControl w:val="0"/>
        <w:autoSpaceDE w:val="0"/>
        <w:autoSpaceDN w:val="0"/>
        <w:adjustRightInd w:val="0"/>
        <w:spacing w:before="0" w:line="240" w:lineRule="auto"/>
        <w:rPr>
          <w:szCs w:val="28"/>
        </w:rPr>
      </w:pPr>
      <w:r w:rsidRPr="001B3C72">
        <w:rPr>
          <w:szCs w:val="28"/>
        </w:rPr>
        <w:t>.</w:t>
      </w:r>
    </w:p>
    <w:p w14:paraId="67158E8C" w14:textId="77777777" w:rsidR="00B56768" w:rsidRDefault="00B56768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</w:p>
    <w:p w14:paraId="64C23AAB" w14:textId="45C5DB34" w:rsidR="00B56768" w:rsidRPr="00CA50BC" w:rsidRDefault="00172631" w:rsidP="00B56768">
      <w:pPr>
        <w:spacing w:before="0" w:line="240" w:lineRule="auto"/>
        <w:jc w:val="left"/>
        <w:rPr>
          <w:noProof/>
          <w:lang w:val="en-US"/>
        </w:rPr>
      </w:pPr>
      <w:r w:rsidRPr="000F05ED">
        <w:rPr>
          <w:noProof/>
        </w:rPr>
        <w:lastRenderedPageBreak/>
        <w:t>%</w:t>
      </w:r>
      <w:r w:rsidRPr="005A0AF0">
        <w:rPr>
          <w:noProof/>
        </w:rPr>
        <w:t>MAINTEXT</w:t>
      </w:r>
      <w:r w:rsidRPr="000F05ED">
        <w:rPr>
          <w:noProof/>
        </w:rPr>
        <w:t>%</w:t>
      </w:r>
    </w:p>
    <w:sectPr w:rsidR="00B56768" w:rsidRPr="00CA50BC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CFC5" w14:textId="77777777" w:rsidR="00E5460C" w:rsidRDefault="00E5460C">
      <w:r>
        <w:separator/>
      </w:r>
    </w:p>
    <w:p w14:paraId="5CF09F5E" w14:textId="77777777" w:rsidR="00E5460C" w:rsidRDefault="00E5460C"/>
  </w:endnote>
  <w:endnote w:type="continuationSeparator" w:id="0">
    <w:p w14:paraId="33FBD79E" w14:textId="77777777" w:rsidR="00E5460C" w:rsidRDefault="00E5460C">
      <w:r>
        <w:continuationSeparator/>
      </w:r>
    </w:p>
    <w:p w14:paraId="5F8B8AB5" w14:textId="77777777" w:rsidR="00E5460C" w:rsidRDefault="00E546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42898D77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3652" w14:textId="77777777" w:rsidR="00E5460C" w:rsidRDefault="00E5460C">
      <w:r>
        <w:separator/>
      </w:r>
    </w:p>
    <w:p w14:paraId="2017CEF8" w14:textId="77777777" w:rsidR="00E5460C" w:rsidRDefault="00E5460C"/>
  </w:footnote>
  <w:footnote w:type="continuationSeparator" w:id="0">
    <w:p w14:paraId="5B86F1B1" w14:textId="77777777" w:rsidR="00E5460C" w:rsidRDefault="00E5460C">
      <w:r>
        <w:continuationSeparator/>
      </w:r>
    </w:p>
    <w:p w14:paraId="62F2F9BA" w14:textId="77777777" w:rsidR="00E5460C" w:rsidRDefault="00E546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1456E31"/>
    <w:multiLevelType w:val="hybridMultilevel"/>
    <w:tmpl w:val="5C18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8C0EE7"/>
    <w:multiLevelType w:val="hybridMultilevel"/>
    <w:tmpl w:val="B3101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 w:numId="32">
    <w:abstractNumId w:val="15"/>
  </w:num>
  <w:num w:numId="3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4615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1A7F"/>
    <w:rsid w:val="001A4757"/>
    <w:rsid w:val="001B17C3"/>
    <w:rsid w:val="001B2937"/>
    <w:rsid w:val="001B2B71"/>
    <w:rsid w:val="001B345B"/>
    <w:rsid w:val="001B3C72"/>
    <w:rsid w:val="001B4098"/>
    <w:rsid w:val="001B433E"/>
    <w:rsid w:val="001B55D1"/>
    <w:rsid w:val="001C0B9B"/>
    <w:rsid w:val="001C53B7"/>
    <w:rsid w:val="001C551E"/>
    <w:rsid w:val="001D077C"/>
    <w:rsid w:val="001E103B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0AB6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405"/>
    <w:rsid w:val="00473C0A"/>
    <w:rsid w:val="00474E5B"/>
    <w:rsid w:val="00474EED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71BA5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0F13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3342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C755A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1E2E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56768"/>
    <w:rsid w:val="00B605F8"/>
    <w:rsid w:val="00B65E8C"/>
    <w:rsid w:val="00B66BF3"/>
    <w:rsid w:val="00B72818"/>
    <w:rsid w:val="00B74163"/>
    <w:rsid w:val="00B752DB"/>
    <w:rsid w:val="00B762DA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08"/>
    <w:rsid w:val="00C86823"/>
    <w:rsid w:val="00C93C82"/>
    <w:rsid w:val="00C959D2"/>
    <w:rsid w:val="00CA2F34"/>
    <w:rsid w:val="00CA50BC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0C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CD77"/>
  <w15:docId w15:val="{E765CE37-4571-4871-8881-72493515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0AB6"/>
    <w:pPr>
      <w:spacing w:before="120" w:line="360" w:lineRule="auto"/>
      <w:jc w:val="both"/>
    </w:pPr>
    <w:rPr>
      <w:sz w:val="28"/>
    </w:rPr>
  </w:style>
  <w:style w:type="paragraph" w:styleId="12">
    <w:name w:val="heading 1"/>
    <w:basedOn w:val="a0"/>
    <w:next w:val="20"/>
    <w:link w:val="13"/>
    <w:uiPriority w:val="9"/>
    <w:qFormat/>
    <w:rsid w:val="00CA50BC"/>
    <w:pPr>
      <w:keepNext/>
      <w:pageBreakBefore/>
      <w:widowControl w:val="0"/>
      <w:numPr>
        <w:numId w:val="1"/>
      </w:numPr>
      <w:tabs>
        <w:tab w:val="left" w:pos="284"/>
      </w:tabs>
      <w:suppressAutoHyphens/>
      <w:spacing w:before="0" w:after="240"/>
      <w:ind w:left="0" w:firstLine="709"/>
      <w:outlineLvl w:val="0"/>
    </w:pPr>
    <w:rPr>
      <w:b/>
      <w:caps/>
      <w:sz w:val="36"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A50BC"/>
    <w:pPr>
      <w:keepNext/>
      <w:keepLines/>
      <w:numPr>
        <w:ilvl w:val="1"/>
        <w:numId w:val="1"/>
      </w:numPr>
      <w:suppressAutoHyphens/>
      <w:spacing w:before="480" w:after="240"/>
      <w:ind w:left="0" w:firstLine="709"/>
      <w:outlineLvl w:val="1"/>
    </w:pPr>
    <w:rPr>
      <w:b/>
      <w:bCs/>
      <w:iCs/>
      <w:sz w:val="32"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CA50BC"/>
    <w:pPr>
      <w:numPr>
        <w:ilvl w:val="2"/>
      </w:numPr>
      <w:ind w:left="0" w:firstLine="709"/>
      <w:outlineLvl w:val="2"/>
    </w:pPr>
    <w:rPr>
      <w:rFonts w:cs="Arial"/>
      <w:bCs w:val="0"/>
      <w:sz w:val="28"/>
      <w:szCs w:val="26"/>
    </w:rPr>
  </w:style>
  <w:style w:type="paragraph" w:styleId="4">
    <w:name w:val="heading 4"/>
    <w:basedOn w:val="3"/>
    <w:next w:val="a1"/>
    <w:link w:val="40"/>
    <w:uiPriority w:val="9"/>
    <w:qFormat/>
    <w:rsid w:val="00CA50BC"/>
    <w:pPr>
      <w:numPr>
        <w:ilvl w:val="3"/>
      </w:numPr>
      <w:spacing w:before="0" w:after="0"/>
      <w:ind w:left="0" w:firstLine="709"/>
      <w:outlineLvl w:val="3"/>
    </w:pPr>
    <w:rPr>
      <w:bCs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CA50BC"/>
    <w:rPr>
      <w:rFonts w:cs="Arial"/>
      <w:b/>
      <w:bCs/>
      <w:iCs/>
      <w:sz w:val="28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CA50BC"/>
    <w:rPr>
      <w:b/>
      <w:caps/>
      <w:sz w:val="36"/>
      <w:lang w:eastAsia="x-none"/>
    </w:rPr>
  </w:style>
  <w:style w:type="character" w:customStyle="1" w:styleId="21">
    <w:name w:val="Заголовок 2 Знак"/>
    <w:link w:val="20"/>
    <w:uiPriority w:val="9"/>
    <w:rsid w:val="00CA50BC"/>
    <w:rPr>
      <w:b/>
      <w:bCs/>
      <w:iCs/>
      <w:sz w:val="32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571B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20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571BA5"/>
    <w:rPr>
      <w:rFonts w:ascii="Courier New" w:hAnsi="Courier New" w:cs="Courier New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59"/>
    <w:rsid w:val="001B3C72"/>
    <w:rPr>
      <w:rFonts w:ascii="Calibri" w:eastAsia="Calibri" w:hAnsi="Calibri" w:cs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0"/>
    <w:next w:val="a0"/>
    <w:qFormat/>
    <w:rsid w:val="000A4615"/>
    <w:pPr>
      <w:spacing w:before="0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629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572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User</cp:lastModifiedBy>
  <cp:revision>184</cp:revision>
  <cp:lastPrinted>2018-01-25T10:32:00Z</cp:lastPrinted>
  <dcterms:created xsi:type="dcterms:W3CDTF">2018-01-22T12:50:00Z</dcterms:created>
  <dcterms:modified xsi:type="dcterms:W3CDTF">2023-09-28T18:08:00Z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